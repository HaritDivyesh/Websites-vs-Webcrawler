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867D5" w14:textId="77777777" w:rsidR="00742185" w:rsidRDefault="004A3C84" w:rsidP="004A3C84">
      <w:pPr>
        <w:pStyle w:val="Titledocument"/>
        <w:rPr>
          <w14:ligatures w14:val="standard"/>
        </w:rPr>
      </w:pPr>
      <w:r>
        <w:rPr>
          <w14:ligatures w14:val="standard"/>
        </w:rPr>
        <w:t>Websites vs. Web Crawler</w:t>
      </w:r>
    </w:p>
    <w:p w14:paraId="3E2405F5" w14:textId="77777777" w:rsidR="004A3C84" w:rsidRPr="004A3C84" w:rsidRDefault="004A3C84" w:rsidP="004A3C84">
      <w:pPr>
        <w:pStyle w:val="Titledocument"/>
        <w:rPr>
          <w:b w:val="0"/>
          <w14:ligatures w14:val="standard"/>
        </w:rPr>
      </w:pPr>
      <w:r>
        <w:rPr>
          <w:b w:val="0"/>
          <w14:ligatures w14:val="standard"/>
        </w:rPr>
        <w:t>CS653: Computer Networks Project</w:t>
      </w:r>
    </w:p>
    <w:tbl>
      <w:tblPr>
        <w:tblW w:w="10296" w:type="dxa"/>
        <w:tblLayout w:type="fixed"/>
        <w:tblLook w:val="0000" w:firstRow="0" w:lastRow="0" w:firstColumn="0" w:lastColumn="0" w:noHBand="0" w:noVBand="0"/>
      </w:tblPr>
      <w:tblGrid>
        <w:gridCol w:w="3432"/>
        <w:gridCol w:w="3432"/>
        <w:gridCol w:w="3432"/>
      </w:tblGrid>
      <w:tr w:rsidR="00DA041E" w:rsidRPr="00A62B50" w14:paraId="33EBB84E" w14:textId="77777777" w:rsidTr="004A3C84">
        <w:trPr>
          <w:trHeight w:val="1668"/>
        </w:trPr>
        <w:tc>
          <w:tcPr>
            <w:tcW w:w="3432" w:type="dxa"/>
          </w:tcPr>
          <w:p w14:paraId="07056EF6" w14:textId="77777777" w:rsidR="00DA041E" w:rsidRPr="00A62B50" w:rsidRDefault="00DA041E" w:rsidP="004A3C84">
            <w:pPr>
              <w:pStyle w:val="Authors"/>
              <w:rPr>
                <w14:ligatures w14:val="standard"/>
              </w:rPr>
            </w:pPr>
          </w:p>
        </w:tc>
        <w:tc>
          <w:tcPr>
            <w:tcW w:w="3432" w:type="dxa"/>
          </w:tcPr>
          <w:p w14:paraId="767E7681" w14:textId="77777777" w:rsidR="00DA041E" w:rsidRPr="004A3C84" w:rsidRDefault="004A3C84" w:rsidP="004A3C84">
            <w:pPr>
              <w:pStyle w:val="Authors"/>
              <w:jc w:val="center"/>
              <w:rPr>
                <w:rFonts w:ascii="Linux Libertine" w:hAnsi="Linux Libertine" w:cs="Linux Libertine"/>
                <w:sz w:val="20"/>
                <w14:ligatures w14:val="standard"/>
              </w:rPr>
            </w:pPr>
            <w:r>
              <w:rPr>
                <w:rStyle w:val="FirstName"/>
                <w:rFonts w:ascii="Linux Libertine" w:hAnsi="Linux Libertine" w:cs="Linux Libertine"/>
                <w14:ligatures w14:val="standard"/>
              </w:rPr>
              <w:t>Divyesh Harit</w:t>
            </w:r>
            <w:r w:rsidR="00DA041E" w:rsidRPr="00A62B50">
              <w:rPr>
                <w14:ligatures w14:val="standard"/>
              </w:rPr>
              <w:br/>
            </w:r>
            <w:r>
              <w:rPr>
                <w:rStyle w:val="OrgDiv"/>
                <w:rFonts w:ascii="Linux Libertine" w:hAnsi="Linux Libertine" w:cs="Linux Libertine"/>
                <w:color w:val="auto"/>
                <w:sz w:val="20"/>
                <w14:ligatures w14:val="standard"/>
              </w:rPr>
              <w:t>University of Massachusetts Amherst</w:t>
            </w:r>
            <w:r>
              <w:rPr>
                <w:rStyle w:val="OrgDiv"/>
                <w:rFonts w:ascii="Linux Libertine" w:hAnsi="Linux Libertine" w:cs="Linux Libertine"/>
                <w:color w:val="auto"/>
                <w:sz w:val="20"/>
                <w14:ligatures w14:val="standard"/>
              </w:rPr>
              <w:br/>
            </w:r>
            <w:r>
              <w:rPr>
                <w:rStyle w:val="Email"/>
                <w:rFonts w:ascii="Linux Libertine" w:eastAsia="PMingLiU" w:hAnsi="Linux Libertine" w:cs="Linux Libertine"/>
                <w:color w:val="auto"/>
                <w:sz w:val="20"/>
                <w14:ligatures w14:val="standard"/>
              </w:rPr>
              <w:t>dharit@umass.edu</w:t>
            </w:r>
          </w:p>
        </w:tc>
        <w:tc>
          <w:tcPr>
            <w:tcW w:w="3432" w:type="dxa"/>
          </w:tcPr>
          <w:p w14:paraId="6C953A55" w14:textId="77777777" w:rsidR="00DA041E" w:rsidRPr="00A62B50" w:rsidRDefault="00DA041E" w:rsidP="004A3C84">
            <w:pPr>
              <w:pStyle w:val="Authors"/>
              <w:rPr>
                <w14:ligatures w14:val="standard"/>
              </w:rPr>
            </w:pPr>
          </w:p>
        </w:tc>
      </w:tr>
    </w:tbl>
    <w:p w14:paraId="750A51B0" w14:textId="77777777" w:rsidR="00DA041E" w:rsidRPr="00A62B50" w:rsidRDefault="00DA041E" w:rsidP="00E64DB7">
      <w:pPr>
        <w:pStyle w:val="AbsHead"/>
        <w:rPr>
          <w:bCs/>
          <w:lang w:val="en-GB" w:eastAsia="ja-JP"/>
          <w14:ligatures w14:val="standard"/>
        </w:rPr>
        <w:sectPr w:rsidR="00DA041E" w:rsidRPr="00A62B50" w:rsidSect="00DA041E">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7ECC679" w14:textId="77777777" w:rsidR="00E64DB7" w:rsidRPr="00A62B50" w:rsidRDefault="00E64DB7" w:rsidP="00E64DB7">
      <w:pPr>
        <w:pStyle w:val="AbsHead"/>
        <w:rPr>
          <w:lang w:eastAsia="ja-JP"/>
          <w14:ligatures w14:val="standard"/>
        </w:rPr>
      </w:pPr>
      <w:r w:rsidRPr="00A62B50">
        <w:rPr>
          <w:bCs/>
          <w:lang w:val="en-GB" w:eastAsia="ja-JP"/>
          <w14:ligatures w14:val="standard"/>
        </w:rPr>
        <w:lastRenderedPageBreak/>
        <w:t>ABSTRACT</w:t>
      </w:r>
    </w:p>
    <w:p w14:paraId="09E77DDC" w14:textId="317BB3A6" w:rsidR="00463124" w:rsidRPr="00F16593" w:rsidRDefault="0066353D" w:rsidP="00D37E84">
      <w:pPr>
        <w:pStyle w:val="Abstract"/>
        <w:rPr>
          <w14:ligatures w14:val="standard"/>
        </w:rPr>
      </w:pPr>
      <w:r>
        <w:rPr>
          <w14:ligatures w14:val="standard"/>
        </w:rPr>
        <w:t xml:space="preserve">The behavior and resilience of websites against </w:t>
      </w:r>
      <w:r w:rsidR="00463124">
        <w:rPr>
          <w14:ligatures w14:val="standard"/>
        </w:rPr>
        <w:t>a web crawler with varying properties</w:t>
      </w:r>
      <w:r w:rsidR="00F16593">
        <w:rPr>
          <w14:ligatures w14:val="standard"/>
        </w:rPr>
        <w:t xml:space="preserve"> have</w:t>
      </w:r>
      <w:r w:rsidR="00463124">
        <w:rPr>
          <w14:ligatures w14:val="standard"/>
        </w:rPr>
        <w:t xml:space="preserve"> been observed. The same has been done for a headless browser </w:t>
      </w:r>
      <w:r w:rsidR="00F16593">
        <w:rPr>
          <w14:ligatures w14:val="standard"/>
        </w:rPr>
        <w:t>(Selenium h</w:t>
      </w:r>
      <w:r w:rsidR="00014A03">
        <w:rPr>
          <w14:ligatures w14:val="standard"/>
        </w:rPr>
        <w:t>eadless C</w:t>
      </w:r>
      <w:r w:rsidR="00F16593">
        <w:rPr>
          <w14:ligatures w14:val="standard"/>
        </w:rPr>
        <w:t xml:space="preserve">hrome) </w:t>
      </w:r>
      <w:r w:rsidR="00463124">
        <w:rPr>
          <w14:ligatures w14:val="standard"/>
        </w:rPr>
        <w:t xml:space="preserve">and the results have been articulated. Further </w:t>
      </w:r>
      <w:r w:rsidR="00C20C7F">
        <w:rPr>
          <w14:ligatures w14:val="standard"/>
        </w:rPr>
        <w:t xml:space="preserve">headless browsing </w:t>
      </w:r>
      <w:r w:rsidR="00463124">
        <w:rPr>
          <w14:ligatures w14:val="standard"/>
        </w:rPr>
        <w:t>attempts</w:t>
      </w:r>
      <w:r w:rsidR="00C20C7F">
        <w:rPr>
          <w14:ligatures w14:val="standard"/>
        </w:rPr>
        <w:t xml:space="preserve"> under varying conditions</w:t>
      </w:r>
      <w:r w:rsidR="00463124">
        <w:rPr>
          <w14:ligatures w14:val="standard"/>
        </w:rPr>
        <w:t xml:space="preserve"> have been </w:t>
      </w:r>
      <w:r w:rsidR="00C20C7F">
        <w:rPr>
          <w14:ligatures w14:val="standard"/>
        </w:rPr>
        <w:t xml:space="preserve">attempted to further </w:t>
      </w:r>
      <w:r w:rsidR="00F16593">
        <w:rPr>
          <w14:ligatures w14:val="standard"/>
        </w:rPr>
        <w:t>obtain new insights.</w:t>
      </w:r>
    </w:p>
    <w:p w14:paraId="6D9C219C" w14:textId="77777777" w:rsidR="00BB6D68" w:rsidRPr="00A62B50" w:rsidRDefault="00BB6D68" w:rsidP="009E30B2">
      <w:pPr>
        <w:pStyle w:val="CCSHead"/>
        <w:rPr>
          <w:lang w:eastAsia="it-IT"/>
          <w14:ligatures w14:val="standard"/>
        </w:rPr>
      </w:pPr>
      <w:r w:rsidRPr="00A62B50">
        <w:rPr>
          <w:lang w:eastAsia="it-IT"/>
          <w14:ligatures w14:val="standard"/>
        </w:rPr>
        <w:t>CCS CONCEPTS</w:t>
      </w:r>
    </w:p>
    <w:p w14:paraId="19C24F0B" w14:textId="62E6CB07" w:rsidR="00BB6D68" w:rsidRPr="00A62B50" w:rsidRDefault="00BB6D68" w:rsidP="009E30B2">
      <w:pPr>
        <w:pStyle w:val="CCSDescription"/>
        <w:rPr>
          <w:lang w:eastAsia="it-IT"/>
          <w14:ligatures w14:val="standard"/>
        </w:rPr>
      </w:pPr>
      <w:r w:rsidRPr="00A62B50">
        <w:rPr>
          <w:lang w:eastAsia="it-IT"/>
          <w14:ligatures w14:val="standard"/>
        </w:rPr>
        <w:t>•</w:t>
      </w:r>
      <w:r w:rsidR="000A5D1A" w:rsidRPr="00A62B50">
        <w:rPr>
          <w:lang w:eastAsia="it-IT"/>
          <w14:ligatures w14:val="standard"/>
        </w:rPr>
        <w:t xml:space="preserve"> </w:t>
      </w:r>
      <w:r w:rsidRPr="00A62B50">
        <w:rPr>
          <w:b/>
          <w:lang w:eastAsia="it-IT"/>
          <w14:ligatures w14:val="standard"/>
        </w:rPr>
        <w:t>Networks</w:t>
      </w:r>
      <w:r w:rsidR="001F4541" w:rsidRPr="00A62B50">
        <w:rPr>
          <w:lang w:eastAsia="it-IT"/>
          <w14:ligatures w14:val="standard"/>
        </w:rPr>
        <w:t xml:space="preserve"> → </w:t>
      </w:r>
      <w:r w:rsidR="00145F98">
        <w:rPr>
          <w:lang w:eastAsia="it-IT"/>
          <w14:ligatures w14:val="standard"/>
        </w:rPr>
        <w:t>Network properties</w:t>
      </w:r>
    </w:p>
    <w:p w14:paraId="533852D1" w14:textId="77777777" w:rsidR="00223EE7" w:rsidRDefault="00BB6D68" w:rsidP="00223EE7">
      <w:pPr>
        <w:pStyle w:val="KeyWordHead"/>
        <w:rPr>
          <w:b w:val="0"/>
          <w:sz w:val="18"/>
          <w:szCs w:val="18"/>
          <w:lang w:eastAsia="it-IT"/>
          <w14:ligatures w14:val="standard"/>
        </w:rPr>
      </w:pPr>
      <w:r w:rsidRPr="00A62B50">
        <w:rPr>
          <w:lang w:eastAsia="it-IT"/>
          <w14:ligatures w14:val="standard"/>
        </w:rPr>
        <w:t>KEYWORDS</w:t>
      </w:r>
      <w:r w:rsidR="00D70F29">
        <w:rPr>
          <w:lang w:eastAsia="it-IT"/>
          <w14:ligatures w14:val="standard"/>
        </w:rPr>
        <w:br/>
      </w:r>
      <w:r w:rsidR="00223EE7">
        <w:rPr>
          <w:b w:val="0"/>
          <w:sz w:val="18"/>
          <w:szCs w:val="18"/>
          <w:lang w:eastAsia="it-IT"/>
          <w14:ligatures w14:val="standard"/>
        </w:rPr>
        <w:t>Website, Web crawler, Headless browser</w:t>
      </w:r>
    </w:p>
    <w:p w14:paraId="0B5BD5F2" w14:textId="32CE0EA4" w:rsidR="00040AE8" w:rsidRPr="00223EE7" w:rsidRDefault="00614A8A" w:rsidP="00223EE7">
      <w:pPr>
        <w:pStyle w:val="KeyWordHead"/>
        <w:rPr>
          <w:b w:val="0"/>
          <w:sz w:val="18"/>
          <w:szCs w:val="18"/>
          <w:lang w:eastAsia="it-IT"/>
          <w14:ligatures w14:val="standard"/>
        </w:rPr>
      </w:pPr>
      <w:r w:rsidRPr="00A62B50">
        <w:rPr>
          <w14:ligatures w14:val="standard"/>
        </w:rPr>
        <w:t>1</w:t>
      </w:r>
      <w:r w:rsidR="00FF1AC1" w:rsidRPr="00A62B50">
        <w:rPr>
          <w14:ligatures w14:val="standard"/>
        </w:rPr>
        <w:t> </w:t>
      </w:r>
      <w:r w:rsidR="00DF2AA0" w:rsidRPr="00A62B50">
        <w:rPr>
          <w14:ligatures w14:val="standard"/>
        </w:rPr>
        <w:t>INTRODUCTION</w:t>
      </w:r>
    </w:p>
    <w:p w14:paraId="5D2B5FBB" w14:textId="2446616E" w:rsidR="00453BF4" w:rsidRDefault="003B7E23" w:rsidP="00D37E84">
      <w:pPr>
        <w:pStyle w:val="Para"/>
        <w:ind w:firstLine="0"/>
      </w:pPr>
      <w:r>
        <w:t>“A Web crawler, sometimes called a spider, is an internet bot that systematically browses the World Wide Web, typically for the purpose of web indexing (</w:t>
      </w:r>
      <w:r>
        <w:rPr>
          <w:i/>
          <w:iCs/>
        </w:rPr>
        <w:t>web spidering</w:t>
      </w:r>
      <w:r>
        <w:t>). Web Search Engines and some other sites use Web crawling or spidering software to update their web Content indices of other sites' web content.</w:t>
      </w:r>
      <w:r w:rsidR="007241B7" w:rsidRPr="007241B7">
        <w:t xml:space="preserve"> </w:t>
      </w:r>
      <w:r w:rsidR="007241B7">
        <w:t>[1]</w:t>
      </w:r>
      <w:r>
        <w:t>”</w:t>
      </w:r>
    </w:p>
    <w:p w14:paraId="3B1473C8" w14:textId="1144082E" w:rsidR="007241B7" w:rsidRDefault="00374586" w:rsidP="005E7D82">
      <w:pPr>
        <w:pStyle w:val="Para"/>
      </w:pPr>
      <w:r>
        <w:t>Like everything else, web crawlers can be used for both good and bad.</w:t>
      </w:r>
      <w:r w:rsidR="006A118D">
        <w:t xml:space="preserve"> A harmless crawler such as one </w:t>
      </w:r>
      <w:r w:rsidR="006678B8">
        <w:t xml:space="preserve">that indexes the web, or [2], </w:t>
      </w:r>
      <w:r w:rsidR="006A118D">
        <w:t>are all good. But they can be used for harmful purposes too, such as malware. Websites, especially the top ones</w:t>
      </w:r>
      <w:r w:rsidR="006678B8">
        <w:t>,</w:t>
      </w:r>
      <w:r w:rsidR="006A118D">
        <w:t xml:space="preserve"> have to be resilient against such crawlers. They specify their preference in their “robots.txt”</w:t>
      </w:r>
      <w:r w:rsidR="007D1C95">
        <w:t xml:space="preserve"> file. Here I</w:t>
      </w:r>
      <w:r w:rsidR="006A118D">
        <w:t xml:space="preserve"> test some of the top websites and see how they handle our c</w:t>
      </w:r>
      <w:r w:rsidR="0033163D">
        <w:t>rawler under various User-Agents. The “User-Agent” field is used by the websites to identify the method of access to the site. It would be interesting to see how the sites respond to various user-agents that we provide.</w:t>
      </w:r>
    </w:p>
    <w:p w14:paraId="21FF21A8" w14:textId="37C99837" w:rsidR="007D1C95" w:rsidRDefault="009B5C40" w:rsidP="007D1C95">
      <w:pPr>
        <w:pStyle w:val="Para"/>
      </w:pPr>
      <w:r>
        <w:t>A headless browser provides a simulated browser-like environment wi</w:t>
      </w:r>
      <w:r w:rsidR="00951ACB">
        <w:t>thout the GUI that can be run from</w:t>
      </w:r>
      <w:r>
        <w:t xml:space="preserve"> the command line. Like web crawlers, they can be used for both innocuous operations as well as malicious ones. They work great for automated testing, but can also be used to perform DDoS (Denial of Service)</w:t>
      </w:r>
      <w:r w:rsidR="00BE691B">
        <w:t xml:space="preserve"> attacks. So h</w:t>
      </w:r>
      <w:r w:rsidR="00014A03">
        <w:t xml:space="preserve">ere, </w:t>
      </w:r>
      <w:r w:rsidR="007D1C95">
        <w:t>I also</w:t>
      </w:r>
      <w:r w:rsidR="00014A03">
        <w:t xml:space="preserve"> test the websites against a headless browser, such as Selenium headless Chrome. </w:t>
      </w:r>
      <w:r w:rsidR="007D1C95">
        <w:t>I</w:t>
      </w:r>
      <w:r w:rsidR="00014A03">
        <w:t xml:space="preserve"> also try to do it again under varying conditions, and observe the results.</w:t>
      </w:r>
    </w:p>
    <w:p w14:paraId="3EF042FE" w14:textId="19725B6A" w:rsidR="00D37E84" w:rsidRPr="00D37E84" w:rsidRDefault="00D66BBC" w:rsidP="004F10B5">
      <w:pPr>
        <w:pStyle w:val="KeyWordHead"/>
        <w:jc w:val="both"/>
        <w:rPr>
          <w14:ligatures w14:val="standard"/>
        </w:rPr>
      </w:pPr>
      <w:r>
        <w:rPr>
          <w14:ligatures w14:val="standard"/>
        </w:rPr>
        <w:t>2</w:t>
      </w:r>
      <w:r w:rsidR="00D37E84" w:rsidRPr="00A62B50">
        <w:rPr>
          <w14:ligatures w14:val="standard"/>
        </w:rPr>
        <w:t> </w:t>
      </w:r>
      <w:r w:rsidR="00D37E84">
        <w:rPr>
          <w14:ligatures w14:val="standard"/>
        </w:rPr>
        <w:t>MOTIVATION</w:t>
      </w:r>
      <w:r w:rsidR="00D37E84">
        <w:rPr>
          <w14:ligatures w14:val="standard"/>
        </w:rPr>
        <w:br/>
      </w:r>
      <w:r w:rsidR="00D37E84">
        <w:rPr>
          <w:b w:val="0"/>
          <w:sz w:val="18"/>
          <w:szCs w:val="18"/>
          <w14:ligatures w14:val="standard"/>
        </w:rPr>
        <w:t xml:space="preserve">The hope here is that at the end, when we have obtained the results after performing </w:t>
      </w:r>
      <w:r w:rsidR="009B144A">
        <w:rPr>
          <w:b w:val="0"/>
          <w:sz w:val="18"/>
          <w:szCs w:val="18"/>
          <w14:ligatures w14:val="standard"/>
        </w:rPr>
        <w:t>these</w:t>
      </w:r>
      <w:r w:rsidR="00D37E84">
        <w:rPr>
          <w:b w:val="0"/>
          <w:sz w:val="18"/>
          <w:szCs w:val="18"/>
          <w14:ligatures w14:val="standard"/>
        </w:rPr>
        <w:t xml:space="preserve"> sets of experiments, we would be in a position to answer some, or all, of the following questions:</w:t>
      </w:r>
    </w:p>
    <w:p w14:paraId="2D9D3A8C" w14:textId="3C303B74" w:rsidR="00E504A1" w:rsidRPr="00632358" w:rsidRDefault="00E504A1" w:rsidP="00555C39">
      <w:pPr>
        <w:pStyle w:val="Head1"/>
        <w:numPr>
          <w:ilvl w:val="0"/>
          <w:numId w:val="11"/>
        </w:numPr>
        <w:rPr>
          <w:b w:val="0"/>
          <w:sz w:val="18"/>
        </w:rPr>
      </w:pPr>
      <w:r w:rsidRPr="00632358">
        <w:rPr>
          <w:b w:val="0"/>
          <w:sz w:val="18"/>
        </w:rPr>
        <w:lastRenderedPageBreak/>
        <w:t>Which approach performs better? Can we answer why this is the case? By better we mean that we’re able to get through to (access) more websites.</w:t>
      </w:r>
    </w:p>
    <w:p w14:paraId="581A4B94" w14:textId="5160CFDE" w:rsidR="00E504A1" w:rsidRPr="00632358" w:rsidRDefault="007451A0" w:rsidP="00555C39">
      <w:pPr>
        <w:pStyle w:val="Head1"/>
        <w:numPr>
          <w:ilvl w:val="0"/>
          <w:numId w:val="11"/>
        </w:numPr>
        <w:rPr>
          <w:b w:val="0"/>
          <w:sz w:val="18"/>
        </w:rPr>
      </w:pPr>
      <w:r w:rsidRPr="00632358">
        <w:rPr>
          <w:b w:val="0"/>
          <w:sz w:val="18"/>
        </w:rPr>
        <w:t>Is there any trend of blocking or non-blocking of particular websites between the two approaches?</w:t>
      </w:r>
    </w:p>
    <w:p w14:paraId="0A13645F" w14:textId="7449B45F" w:rsidR="007451A0" w:rsidRPr="00632358" w:rsidRDefault="007451A0" w:rsidP="00555C39">
      <w:pPr>
        <w:pStyle w:val="Head1"/>
        <w:numPr>
          <w:ilvl w:val="0"/>
          <w:numId w:val="11"/>
        </w:numPr>
        <w:rPr>
          <w:b w:val="0"/>
          <w:sz w:val="18"/>
        </w:rPr>
      </w:pPr>
      <w:r w:rsidRPr="00632358">
        <w:rPr>
          <w:b w:val="0"/>
          <w:sz w:val="18"/>
        </w:rPr>
        <w:t>Which kind of errors are the most frequent? Why might that be?</w:t>
      </w:r>
    </w:p>
    <w:p w14:paraId="45B60E26" w14:textId="035687FA" w:rsidR="007451A0" w:rsidRPr="00632358" w:rsidRDefault="007451A0" w:rsidP="00555C39">
      <w:pPr>
        <w:pStyle w:val="Head1"/>
        <w:numPr>
          <w:ilvl w:val="0"/>
          <w:numId w:val="11"/>
        </w:numPr>
        <w:rPr>
          <w:b w:val="0"/>
          <w:sz w:val="18"/>
        </w:rPr>
      </w:pPr>
      <w:r w:rsidRPr="00632358">
        <w:rPr>
          <w:b w:val="0"/>
          <w:sz w:val="18"/>
        </w:rPr>
        <w:t>Is there anything we can do to reduce these errors and get through to more sites?</w:t>
      </w:r>
    </w:p>
    <w:p w14:paraId="495A2680" w14:textId="1374AF38" w:rsidR="0051798B" w:rsidRPr="00A62B50" w:rsidRDefault="007D1C95" w:rsidP="00555C39">
      <w:pPr>
        <w:pStyle w:val="Head1"/>
      </w:pPr>
      <w:r>
        <w:t>3</w:t>
      </w:r>
      <w:r w:rsidR="0051798B" w:rsidRPr="00A62B50">
        <w:rPr>
          <w:szCs w:val="22"/>
        </w:rPr>
        <w:t> </w:t>
      </w:r>
      <w:r w:rsidR="001861AB">
        <w:t>RELATED WORK</w:t>
      </w:r>
    </w:p>
    <w:p w14:paraId="7A8E9BBC" w14:textId="3B1D61AE" w:rsidR="005E7D82" w:rsidRDefault="001861AB" w:rsidP="001861AB">
      <w:pPr>
        <w:pStyle w:val="Para"/>
        <w:ind w:firstLine="0"/>
      </w:pPr>
      <w:r>
        <w:t>There has been some research done when it comes to web crawlers.</w:t>
      </w:r>
      <w:r w:rsidR="005C0B0B">
        <w:t xml:space="preserve"> </w:t>
      </w:r>
      <w:r w:rsidR="005C0B0B" w:rsidRPr="005C0B0B">
        <w:t xml:space="preserve">These include </w:t>
      </w:r>
      <w:r w:rsidR="005C0B0B">
        <w:t>an Ontology-based web crawler [3</w:t>
      </w:r>
      <w:r w:rsidR="005C0B0B" w:rsidRPr="005C0B0B">
        <w:t>], that provides a path for the crawler by semantic matching of already crawled web pages and ontologies. Using</w:t>
      </w:r>
      <w:r w:rsidR="005C0B0B">
        <w:t xml:space="preserve"> PostGreSQL, previous studies [4</w:t>
      </w:r>
      <w:r w:rsidR="005C0B0B" w:rsidRPr="005C0B0B">
        <w:t>] have shown that the power of the crawlers can be increased. Spreading the operations of a crawler across multiple machines</w:t>
      </w:r>
      <w:r w:rsidR="005C0B0B">
        <w:t>, as done in one of the works [5</w:t>
      </w:r>
      <w:r w:rsidR="005C0B0B" w:rsidRPr="005C0B0B">
        <w:t>], has shown drastic increase in performance.</w:t>
      </w:r>
    </w:p>
    <w:p w14:paraId="3E05358D" w14:textId="42700DB4" w:rsidR="001D0298" w:rsidRDefault="001D0298" w:rsidP="001861AB">
      <w:pPr>
        <w:pStyle w:val="Para"/>
        <w:ind w:firstLine="0"/>
      </w:pPr>
      <w:r>
        <w:t>There’s some lesser known works when it comes to Selenium. [6] listed out guidelines and tips on doing automated testing for web software.</w:t>
      </w:r>
      <w:r w:rsidR="001809DE">
        <w:t xml:space="preserve"> [7] performed actual web application testing experiments on Selenium under various modes. </w:t>
      </w:r>
      <w:r w:rsidR="008E7AC0">
        <w:t xml:space="preserve">As demonstrated by [8], Selenium can be used for malicious purporses such as performing </w:t>
      </w:r>
      <w:r w:rsidR="00BD705A">
        <w:t>a brute force attack on a website.</w:t>
      </w:r>
    </w:p>
    <w:p w14:paraId="50BA0D62" w14:textId="03716E13" w:rsidR="007D1C95" w:rsidRPr="00A62B50" w:rsidRDefault="007D1C95" w:rsidP="00555C39">
      <w:pPr>
        <w:pStyle w:val="Head1"/>
      </w:pPr>
      <w:r>
        <w:t>4</w:t>
      </w:r>
      <w:r w:rsidR="00AE6D25" w:rsidRPr="00A62B50">
        <w:rPr>
          <w:szCs w:val="22"/>
        </w:rPr>
        <w:t> </w:t>
      </w:r>
      <w:r>
        <w:t>EXPERIMENTS</w:t>
      </w:r>
    </w:p>
    <w:p w14:paraId="1170F8A7" w14:textId="77777777" w:rsidR="009F6C41" w:rsidRDefault="007D1C95" w:rsidP="009F6C41">
      <w:pPr>
        <w:pStyle w:val="Para"/>
        <w:ind w:firstLine="0"/>
      </w:pPr>
      <w:r>
        <w:t>I perform the following</w:t>
      </w:r>
      <w:r w:rsidR="00D37E84">
        <w:t xml:space="preserve"> sequence of</w:t>
      </w:r>
      <w:r w:rsidR="00CE512D">
        <w:t xml:space="preserve"> steps in</w:t>
      </w:r>
      <w:r w:rsidR="00D37E84">
        <w:t xml:space="preserve"> </w:t>
      </w:r>
      <w:r w:rsidR="00CE512D">
        <w:t xml:space="preserve">my </w:t>
      </w:r>
      <w:r w:rsidR="00D37E84">
        <w:t>experiments:</w:t>
      </w:r>
    </w:p>
    <w:p w14:paraId="2A574803" w14:textId="77777777" w:rsidR="009F6C41" w:rsidRDefault="009F6C41" w:rsidP="009F6C41">
      <w:pPr>
        <w:pStyle w:val="Para"/>
        <w:ind w:firstLine="0"/>
      </w:pPr>
    </w:p>
    <w:p w14:paraId="56DC04EF" w14:textId="241B0387" w:rsidR="00AE6D25" w:rsidRPr="009F6C41" w:rsidRDefault="009F6C41" w:rsidP="009F6C41">
      <w:pPr>
        <w:pStyle w:val="Para"/>
        <w:ind w:firstLine="0"/>
        <w:rPr>
          <w:sz w:val="22"/>
        </w:rPr>
      </w:pPr>
      <w:r w:rsidRPr="009F6C41">
        <w:rPr>
          <w:b/>
          <w:sz w:val="22"/>
        </w:rPr>
        <w:t xml:space="preserve">4.1 </w:t>
      </w:r>
      <w:r w:rsidR="00965F30">
        <w:rPr>
          <w:b/>
          <w:sz w:val="22"/>
        </w:rPr>
        <w:t>OBTAINING</w:t>
      </w:r>
      <w:r>
        <w:rPr>
          <w:b/>
          <w:sz w:val="22"/>
        </w:rPr>
        <w:t xml:space="preserve"> TOP WEBSITES</w:t>
      </w:r>
      <w:r w:rsidR="00B15243">
        <w:rPr>
          <w:b/>
          <w:sz w:val="22"/>
        </w:rPr>
        <w:t xml:space="preserve"> LIST</w:t>
      </w:r>
    </w:p>
    <w:p w14:paraId="65552A15" w14:textId="23191B71" w:rsidR="00FB345F" w:rsidRDefault="00FB345F" w:rsidP="00FB345F">
      <w:pPr>
        <w:pStyle w:val="Para"/>
        <w:ind w:firstLine="0"/>
      </w:pPr>
      <w:r>
        <w:t>The first step is to actually know what websites we want to access. What better way than to target the top websites of the world? We simply need the names of these sites</w:t>
      </w:r>
      <w:r w:rsidR="009D5539">
        <w:t xml:space="preserve"> for this</w:t>
      </w:r>
      <w:r>
        <w:t>. One way of obtaining this to query AWS Alexa for the top websites. Al</w:t>
      </w:r>
      <w:r w:rsidR="00814104">
        <w:t xml:space="preserve">exa Top Sites [9] is a </w:t>
      </w:r>
      <w:r w:rsidR="00897BDB">
        <w:t xml:space="preserve">service owned by Amazon that maintains (and daily updates) list of </w:t>
      </w:r>
      <w:r w:rsidR="00B300D8">
        <w:t>hundreds of thousand</w:t>
      </w:r>
      <w:r w:rsidR="00897BDB">
        <w:t xml:space="preserve"> top sites in the world, and returns the name of one site for $0.0025.</w:t>
      </w:r>
    </w:p>
    <w:p w14:paraId="54902217" w14:textId="4CE4392A" w:rsidR="00B300D8" w:rsidRDefault="00A31938" w:rsidP="00FB345F">
      <w:pPr>
        <w:pStyle w:val="Para"/>
        <w:ind w:firstLine="0"/>
      </w:pPr>
      <w:r w:rsidRPr="00A31938">
        <w:t xml:space="preserve">This requires creating a HmacSHA256 signature and sending a request with the signature, timestamp, user’s unique access key ID and secret access key. Instead of trying to reinvent the wheel and </w:t>
      </w:r>
      <w:r w:rsidRPr="00A31938">
        <w:lastRenderedPageBreak/>
        <w:t>spend a lot of time on one of the more trivial aspects of the project, I decided to utilize AWS’ openly available Java code instead of coding everything from scratch. I modified this code to get 5</w:t>
      </w:r>
      <w:r>
        <w:t>00 sites, and store</w:t>
      </w:r>
      <w:r w:rsidRPr="00A31938">
        <w:t xml:space="preserve"> these sites names in a .csv file. I then load this .cs</w:t>
      </w:r>
      <w:r>
        <w:t xml:space="preserve">v every time from my </w:t>
      </w:r>
      <w:r w:rsidR="00A8628E">
        <w:t xml:space="preserve">main </w:t>
      </w:r>
      <w:r>
        <w:t xml:space="preserve">Python </w:t>
      </w:r>
      <w:r w:rsidR="00A8628E">
        <w:t>3.6 code</w:t>
      </w:r>
      <w:r w:rsidRPr="00A31938">
        <w:t>.</w:t>
      </w:r>
      <w:r w:rsidR="00A8628E">
        <w:t xml:space="preserve"> It looks something like:</w:t>
      </w:r>
    </w:p>
    <w:p w14:paraId="54194D4F" w14:textId="77777777" w:rsidR="00A8628E" w:rsidRDefault="00A8628E" w:rsidP="00FB345F">
      <w:pPr>
        <w:pStyle w:val="Para"/>
        <w:ind w:firstLine="0"/>
      </w:pPr>
    </w:p>
    <w:p w14:paraId="481AABD8" w14:textId="73248D07" w:rsidR="00A8628E" w:rsidRDefault="00A8628E" w:rsidP="00A8628E">
      <w:pPr>
        <w:pStyle w:val="Para"/>
        <w:ind w:left="708" w:firstLine="708"/>
      </w:pPr>
      <w:r>
        <w:rPr>
          <w:noProof/>
          <w:lang w:val="en-US"/>
        </w:rPr>
        <w:drawing>
          <wp:inline distT="0" distB="0" distL="0" distR="0" wp14:anchorId="147DD26F" wp14:editId="524383E4">
            <wp:extent cx="633486" cy="2148958"/>
            <wp:effectExtent l="0" t="0" r="1905" b="10160"/>
            <wp:docPr id="7" name="Picture 7" descr="../../../../../Desktop/Screen%20Shot%202017-12-13%20at%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2-13%20at%20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2825" cy="2214561"/>
                    </a:xfrm>
                    <a:prstGeom prst="rect">
                      <a:avLst/>
                    </a:prstGeom>
                    <a:noFill/>
                    <a:ln>
                      <a:noFill/>
                    </a:ln>
                  </pic:spPr>
                </pic:pic>
              </a:graphicData>
            </a:graphic>
          </wp:inline>
        </w:drawing>
      </w:r>
    </w:p>
    <w:p w14:paraId="707A6C23" w14:textId="0F0FEFFC" w:rsidR="0033163D" w:rsidRPr="00854D19" w:rsidRDefault="00854D19" w:rsidP="00854D19">
      <w:pPr>
        <w:pStyle w:val="FigureCaption"/>
        <w:jc w:val="both"/>
        <w:rPr>
          <w:b w:val="0"/>
          <w14:ligatures w14:val="standard"/>
        </w:rPr>
      </w:pPr>
      <w:r>
        <w:rPr>
          <w:rStyle w:val="Label"/>
          <w:rFonts w:ascii="Linux Libertine" w:hAnsi="Linux Libertine"/>
          <w:b/>
          <w14:ligatures w14:val="standard"/>
        </w:rPr>
        <w:t>Figure 1</w:t>
      </w:r>
      <w:r w:rsidRPr="00A62B50">
        <w:rPr>
          <w:rStyle w:val="Label"/>
          <w:rFonts w:ascii="Linux Libertine" w:hAnsi="Linux Libertine"/>
          <w:b/>
          <w14:ligatures w14:val="standard"/>
        </w:rPr>
        <w:t>:</w:t>
      </w:r>
      <w:r w:rsidRPr="00A62B50">
        <w:rPr>
          <w14:ligatures w14:val="standard"/>
        </w:rPr>
        <w:t xml:space="preserve"> </w:t>
      </w:r>
      <w:r>
        <w:rPr>
          <w14:ligatures w14:val="standard"/>
        </w:rPr>
        <w:t>Example of the top_sites.csv that is loaded in every iteration of the code.</w:t>
      </w:r>
    </w:p>
    <w:p w14:paraId="2D5E7DB1" w14:textId="6E183EC2" w:rsidR="00FB345F" w:rsidRPr="009F6C41" w:rsidRDefault="009F6C41" w:rsidP="00FB345F">
      <w:pPr>
        <w:pStyle w:val="Para"/>
        <w:ind w:firstLine="0"/>
        <w:rPr>
          <w:b/>
          <w:sz w:val="22"/>
        </w:rPr>
      </w:pPr>
      <w:r>
        <w:rPr>
          <w:b/>
          <w:sz w:val="22"/>
        </w:rPr>
        <w:t>4.2 CREAT</w:t>
      </w:r>
      <w:r w:rsidR="00965F30">
        <w:rPr>
          <w:b/>
          <w:sz w:val="22"/>
        </w:rPr>
        <w:t xml:space="preserve">ING CRAWLER AND SENDING </w:t>
      </w:r>
      <w:r>
        <w:rPr>
          <w:b/>
          <w:sz w:val="22"/>
        </w:rPr>
        <w:t>REQUESTS</w:t>
      </w:r>
    </w:p>
    <w:p w14:paraId="2393651D" w14:textId="40A06FFD" w:rsidR="0033163D" w:rsidRDefault="0033163D" w:rsidP="00FB345F">
      <w:pPr>
        <w:pStyle w:val="Para"/>
        <w:ind w:firstLine="0"/>
      </w:pPr>
      <w:r>
        <w:t xml:space="preserve">This is one of the core steps of the project. </w:t>
      </w:r>
      <w:r w:rsidR="00561E17">
        <w:t>I utilize a very clean Python</w:t>
      </w:r>
      <w:r w:rsidR="00A8628E">
        <w:t xml:space="preserve"> library for this task: Requests. Requests allowed me to easily build HTTP </w:t>
      </w:r>
      <w:r w:rsidR="00374F4D">
        <w:t>headers, vary my user-agent field, and send request</w:t>
      </w:r>
      <w:r w:rsidR="00D94744">
        <w:t>s</w:t>
      </w:r>
      <w:r w:rsidR="00374F4D">
        <w:t>.</w:t>
      </w:r>
      <w:r w:rsidR="004E198D">
        <w:t xml:space="preserve"> </w:t>
      </w:r>
      <w:r w:rsidR="00887FF5">
        <w:t>Here, while sending the requests, I set the user-agent as a custom user-agent that I create:</w:t>
      </w:r>
    </w:p>
    <w:p w14:paraId="10EC40FF" w14:textId="77777777" w:rsidR="00887FF5" w:rsidRDefault="00887FF5" w:rsidP="00FB345F">
      <w:pPr>
        <w:pStyle w:val="Para"/>
        <w:ind w:firstLine="0"/>
      </w:pPr>
    </w:p>
    <w:p w14:paraId="065968EC" w14:textId="2F1AD7F0" w:rsidR="00887FF5" w:rsidRDefault="00887FF5" w:rsidP="00887FF5">
      <w:pPr>
        <w:pStyle w:val="Para"/>
        <w:ind w:firstLine="0"/>
      </w:pPr>
      <w:r>
        <w:t xml:space="preserve"> “</w:t>
      </w:r>
      <w:r w:rsidRPr="009F6C41">
        <w:t xml:space="preserve">DivBot / </w:t>
      </w:r>
      <w:hyperlink r:id="rId14" w:history="1">
        <w:r w:rsidRPr="007740D6">
          <w:rPr>
            <w:rStyle w:val="Hyperlink"/>
          </w:rPr>
          <w:t>https://sites.google.com/view/web-crawler-cs653</w:t>
        </w:r>
      </w:hyperlink>
      <w:r>
        <w:t>”</w:t>
      </w:r>
    </w:p>
    <w:p w14:paraId="10FE9023" w14:textId="77777777" w:rsidR="00887FF5" w:rsidRDefault="00887FF5" w:rsidP="00887FF5">
      <w:pPr>
        <w:pStyle w:val="Para"/>
        <w:ind w:firstLine="0"/>
      </w:pPr>
    </w:p>
    <w:p w14:paraId="5286258B" w14:textId="15A52ADF" w:rsidR="00887FF5" w:rsidRDefault="00887FF5" w:rsidP="00887FF5">
      <w:pPr>
        <w:pStyle w:val="Para"/>
        <w:ind w:firstLine="0"/>
      </w:pPr>
      <w:r>
        <w:t xml:space="preserve">This is in line with web crawler best practices that I came across: Name of the crawler, followed by some information/link that describes the crawler in more detail. Here, the link I’ve provided here is the crawler web page that I created, </w:t>
      </w:r>
      <w:r w:rsidR="001060DB">
        <w:t xml:space="preserve">part of </w:t>
      </w:r>
      <w:r>
        <w:t xml:space="preserve">which </w:t>
      </w:r>
      <w:r w:rsidR="001060DB">
        <w:t>reads:</w:t>
      </w:r>
    </w:p>
    <w:p w14:paraId="6E82B91A" w14:textId="77777777" w:rsidR="001060DB" w:rsidRDefault="001060DB" w:rsidP="00887FF5">
      <w:pPr>
        <w:pStyle w:val="Para"/>
        <w:ind w:firstLine="0"/>
      </w:pPr>
    </w:p>
    <w:p w14:paraId="0CC8FD2C" w14:textId="2C4C8171" w:rsidR="001060DB" w:rsidRDefault="001060DB" w:rsidP="00887FF5">
      <w:pPr>
        <w:pStyle w:val="Para"/>
        <w:ind w:firstLine="0"/>
      </w:pPr>
      <w:r>
        <w:t>“</w:t>
      </w:r>
      <w:r w:rsidRPr="001060DB">
        <w:t xml:space="preserve">If your website was just greeted by our crawler, don't worry! It's just a grad school project and we mean no harm. If you still wish to not be bothered by the crawler, please contact me at: </w:t>
      </w:r>
      <w:r>
        <w:t>my_email_address</w:t>
      </w:r>
      <w:r w:rsidRPr="001060DB">
        <w:t>, and we will take your website off our list. The main goal of this project is to see how/if top websites block web crawlers. An additional goal is to compare these observations with that of a headless browser, such as Selenium. The project goals are described in more detail here:</w:t>
      </w:r>
      <w:r>
        <w:t xml:space="preserve"> link_to_project_proposal.”</w:t>
      </w:r>
    </w:p>
    <w:p w14:paraId="3494C795" w14:textId="77777777" w:rsidR="001060DB" w:rsidRDefault="001060DB" w:rsidP="00887FF5">
      <w:pPr>
        <w:pStyle w:val="Para"/>
        <w:ind w:firstLine="0"/>
      </w:pPr>
    </w:p>
    <w:p w14:paraId="4A1E1AC9" w14:textId="0C48C876" w:rsidR="009F6C41" w:rsidRDefault="009F6C41" w:rsidP="009F6C41">
      <w:pPr>
        <w:pStyle w:val="Para"/>
        <w:ind w:firstLine="0"/>
        <w:rPr>
          <w:b/>
        </w:rPr>
      </w:pPr>
      <w:r>
        <w:rPr>
          <w:b/>
        </w:rPr>
        <w:t>Challenges faced in this step:</w:t>
      </w:r>
    </w:p>
    <w:p w14:paraId="371C8152" w14:textId="2E2394B7" w:rsidR="009F6C41" w:rsidRDefault="009F6C41" w:rsidP="009F6C41">
      <w:pPr>
        <w:pStyle w:val="Para"/>
        <w:ind w:firstLine="0"/>
      </w:pPr>
      <w:r>
        <w:t xml:space="preserve">1. </w:t>
      </w:r>
      <w:r w:rsidRPr="009F6C41">
        <w:t xml:space="preserve">One initial mistake on my part was not setting a timeout when sending the requests. </w:t>
      </w:r>
      <w:r w:rsidR="00661C34" w:rsidRPr="009F6C41">
        <w:t>Thus,</w:t>
      </w:r>
      <w:r w:rsidRPr="009F6C41">
        <w:t xml:space="preserve"> for some sites, simply sending the request kept waiting for an indefinite time, let alone getting a </w:t>
      </w:r>
      <w:r w:rsidRPr="009F6C41">
        <w:lastRenderedPageBreak/>
        <w:t>response. I then set a conservative timeout of 5 seconds, following which I move on to the next site.</w:t>
      </w:r>
    </w:p>
    <w:p w14:paraId="2D68382F" w14:textId="4E8745B0" w:rsidR="009F6C41" w:rsidRDefault="009F6C41" w:rsidP="009F6C41">
      <w:pPr>
        <w:pStyle w:val="Para"/>
        <w:ind w:firstLine="0"/>
      </w:pPr>
      <w:r>
        <w:t xml:space="preserve">2. </w:t>
      </w:r>
      <w:r w:rsidRPr="009F6C41">
        <w:t>Sometimes just sending a request would fail, and since max_retries is set to 0 by default by the underlying urllib3 that requests library uses, the program would crash. I then created a session for each request and set its max_retries to 5, and implemented error handling to deal with the error if it fails even after 5 retries.</w:t>
      </w:r>
    </w:p>
    <w:p w14:paraId="634AE4EF" w14:textId="77777777" w:rsidR="00887FF5" w:rsidRDefault="00887FF5" w:rsidP="009F6C41">
      <w:pPr>
        <w:pStyle w:val="Para"/>
        <w:ind w:firstLine="0"/>
      </w:pPr>
    </w:p>
    <w:p w14:paraId="15DA0319" w14:textId="5DB5A219" w:rsidR="00887FF5" w:rsidRDefault="00B15243" w:rsidP="00887FF5">
      <w:pPr>
        <w:pStyle w:val="Para"/>
        <w:ind w:firstLine="0"/>
        <w:rPr>
          <w:b/>
          <w:sz w:val="22"/>
        </w:rPr>
      </w:pPr>
      <w:r>
        <w:rPr>
          <w:b/>
          <w:sz w:val="22"/>
        </w:rPr>
        <w:t>4.3</w:t>
      </w:r>
      <w:r w:rsidR="00887FF5">
        <w:rPr>
          <w:b/>
          <w:sz w:val="22"/>
        </w:rPr>
        <w:t xml:space="preserve"> USER-AGENT VARIATIONS</w:t>
      </w:r>
    </w:p>
    <w:p w14:paraId="3E05BB1C" w14:textId="129E3165" w:rsidR="00887FF5" w:rsidRPr="00887FF5" w:rsidRDefault="00887FF5" w:rsidP="00887FF5">
      <w:pPr>
        <w:pStyle w:val="Para"/>
        <w:ind w:firstLine="0"/>
      </w:pPr>
      <w:r>
        <w:t>Since websites use the user-agent field to identify whether it’s a browser, crawler, or something else that’s trying to access it, it’s crucial to experiment with this field to see if we get different, same, or interesting results. As stated initially, I used a custom user-agent for the first set of experiment.</w:t>
      </w:r>
    </w:p>
    <w:p w14:paraId="4B3D924B" w14:textId="77777777" w:rsidR="00887FF5" w:rsidRDefault="00887FF5" w:rsidP="009F6C41">
      <w:pPr>
        <w:pStyle w:val="Para"/>
        <w:ind w:firstLine="0"/>
      </w:pPr>
    </w:p>
    <w:p w14:paraId="7E86E1B3" w14:textId="77777777" w:rsidR="00887FF5" w:rsidRDefault="00887FF5" w:rsidP="00887FF5">
      <w:pPr>
        <w:pStyle w:val="Para"/>
        <w:numPr>
          <w:ilvl w:val="0"/>
          <w:numId w:val="12"/>
        </w:numPr>
      </w:pPr>
      <w:r>
        <w:t>An empty user-agent: ““</w:t>
      </w:r>
    </w:p>
    <w:p w14:paraId="178D9A0C" w14:textId="57BC8772" w:rsidR="00887FF5" w:rsidRDefault="00887FF5" w:rsidP="00887FF5">
      <w:pPr>
        <w:pStyle w:val="Para"/>
        <w:numPr>
          <w:ilvl w:val="0"/>
          <w:numId w:val="12"/>
        </w:numPr>
      </w:pPr>
      <w:r>
        <w:t>A browser-like user-agent (actually the exact same user</w:t>
      </w:r>
      <w:r w:rsidR="0012754D">
        <w:t>-agent used</w:t>
      </w:r>
      <w:r>
        <w:t xml:space="preserve"> by my browser, as noted from the inspect network tab of Chrome), to simulate a browser access:</w:t>
      </w:r>
    </w:p>
    <w:p w14:paraId="2E5B8851" w14:textId="77777777" w:rsidR="00887FF5" w:rsidRDefault="00887FF5" w:rsidP="00887FF5">
      <w:pPr>
        <w:pStyle w:val="Para"/>
        <w:ind w:left="720" w:firstLine="0"/>
      </w:pPr>
      <w:r>
        <w:t>“</w:t>
      </w:r>
      <w:r w:rsidRPr="009F6C41">
        <w:t>Mozilla/5.0 (Macintosh; Intel Mac OS X 10_12_4) AppleWebKit/537.36 (KHTML, like Gecko) Chrome/62.0.3202.94 Safari/537.36</w:t>
      </w:r>
      <w:r>
        <w:t>”</w:t>
      </w:r>
    </w:p>
    <w:p w14:paraId="43B61096" w14:textId="77777777" w:rsidR="00887FF5" w:rsidRDefault="00887FF5" w:rsidP="009F6C41">
      <w:pPr>
        <w:pStyle w:val="Para"/>
        <w:ind w:firstLine="0"/>
      </w:pPr>
    </w:p>
    <w:p w14:paraId="54047610" w14:textId="30D4804D" w:rsidR="00DF5A49" w:rsidRDefault="00887FF5" w:rsidP="00792F66">
      <w:pPr>
        <w:pStyle w:val="Para"/>
        <w:ind w:firstLine="0"/>
        <w:rPr>
          <w:b/>
          <w:sz w:val="22"/>
        </w:rPr>
      </w:pPr>
      <w:r>
        <w:rPr>
          <w:b/>
          <w:sz w:val="22"/>
        </w:rPr>
        <w:t>4.4</w:t>
      </w:r>
      <w:r w:rsidR="00792F66">
        <w:rPr>
          <w:b/>
          <w:sz w:val="22"/>
        </w:rPr>
        <w:t xml:space="preserve"> </w:t>
      </w:r>
      <w:r w:rsidR="00DF5A49">
        <w:rPr>
          <w:b/>
          <w:sz w:val="22"/>
        </w:rPr>
        <w:t xml:space="preserve">RECORDING </w:t>
      </w:r>
      <w:r w:rsidR="009A2FC9">
        <w:rPr>
          <w:b/>
          <w:sz w:val="22"/>
        </w:rPr>
        <w:t xml:space="preserve">CRAWLER </w:t>
      </w:r>
      <w:r w:rsidR="00DF5A49">
        <w:rPr>
          <w:b/>
          <w:sz w:val="22"/>
        </w:rPr>
        <w:t>RESPONSES</w:t>
      </w:r>
    </w:p>
    <w:p w14:paraId="06DC3F57" w14:textId="1CB4A726" w:rsidR="00DF5A49" w:rsidRPr="00DF5A49" w:rsidRDefault="00DF5A49" w:rsidP="00792F66">
      <w:pPr>
        <w:pStyle w:val="Para"/>
        <w:ind w:firstLine="0"/>
      </w:pPr>
      <w:r>
        <w:t xml:space="preserve">If the site responds with a 200 HTTP code, we know that everything is A-Okay. If not, something went wrong. It might be a server-side error (500-level), a user-side error (400-level), or we weren’t able to get through because of some other reason. Whatever the reason is, I record it, and increment a FAILED counter by 1. I then note down the various kinds of failures, and plot the results. </w:t>
      </w:r>
    </w:p>
    <w:p w14:paraId="26BB68E3" w14:textId="71ED5489" w:rsidR="00051C30" w:rsidRPr="00051C30" w:rsidRDefault="00051C30" w:rsidP="00792F66">
      <w:pPr>
        <w:pStyle w:val="Para"/>
        <w:ind w:firstLine="0"/>
        <w:rPr>
          <w:szCs w:val="18"/>
        </w:rPr>
      </w:pPr>
    </w:p>
    <w:p w14:paraId="2AB2C738" w14:textId="1D907B0A" w:rsidR="00661C34" w:rsidRDefault="00887FF5" w:rsidP="00661C34">
      <w:pPr>
        <w:pStyle w:val="Para"/>
        <w:ind w:firstLine="0"/>
        <w:rPr>
          <w:b/>
          <w:sz w:val="22"/>
        </w:rPr>
      </w:pPr>
      <w:r>
        <w:rPr>
          <w:b/>
          <w:sz w:val="22"/>
        </w:rPr>
        <w:t xml:space="preserve">4.5 </w:t>
      </w:r>
      <w:r w:rsidR="00661C34">
        <w:rPr>
          <w:b/>
          <w:sz w:val="22"/>
        </w:rPr>
        <w:t>ACCESS WEBSITES USING SELENIUM HEADLESS BROWSER</w:t>
      </w:r>
    </w:p>
    <w:p w14:paraId="3ECC050F" w14:textId="0ECBF8E5" w:rsidR="003722B6" w:rsidRDefault="00661C34" w:rsidP="00661C34">
      <w:pPr>
        <w:pStyle w:val="Para"/>
        <w:ind w:firstLine="0"/>
      </w:pPr>
      <w:r>
        <w:t>Now that we’re done with the crawler portion, we can focus on selenium.</w:t>
      </w:r>
      <w:r w:rsidR="00336BDB">
        <w:t xml:space="preserve"> </w:t>
      </w:r>
      <w:r w:rsidR="00DB4C08">
        <w:t>Here also</w:t>
      </w:r>
      <w:r w:rsidR="00336BDB">
        <w:t xml:space="preserve">, we’re mostly concerned with the response code returned by the site. And unfortunately, </w:t>
      </w:r>
      <w:r w:rsidR="00182E8D">
        <w:t>selenium does not inherently provide a way to record the response of the site visited. To get around this limitation, we are forced to resort to using another library, selenium-requests [10].</w:t>
      </w:r>
      <w:r w:rsidR="00C510ED">
        <w:t xml:space="preserve"> This library </w:t>
      </w:r>
      <w:r w:rsidR="003722B6">
        <w:t>extends the Selenium Webdriver for Firefox, Chrome and PhantomJS to provide the additional functionalities of requests. I realize that this may not the most accurate representation of Selenium, and that the results obtained here might not be completely true to Selenium, but in order to actually record the responses, this approach appears necessary.</w:t>
      </w:r>
    </w:p>
    <w:p w14:paraId="293E917C" w14:textId="294CADEB" w:rsidR="00A01BDB" w:rsidRDefault="00A01BDB" w:rsidP="00661C34">
      <w:pPr>
        <w:pStyle w:val="Para"/>
        <w:ind w:firstLine="0"/>
      </w:pPr>
      <w:r>
        <w:t>I define the Chrome webdriver local path, and also define the Chrome path. For every request, I create a Chrome webdriver initialized with this webdriver path. To the Chrome webdriver, I add the following arguments:</w:t>
      </w:r>
    </w:p>
    <w:p w14:paraId="5EE48A1F" w14:textId="5FBAC0D6" w:rsidR="00A01BDB" w:rsidRDefault="00A01BDB" w:rsidP="00A01BDB">
      <w:pPr>
        <w:pStyle w:val="Para"/>
        <w:numPr>
          <w:ilvl w:val="0"/>
          <w:numId w:val="13"/>
        </w:numPr>
      </w:pPr>
      <w:r>
        <w:t>“--headless”, to enable headless browsing</w:t>
      </w:r>
      <w:r w:rsidR="0093417B">
        <w:t>.</w:t>
      </w:r>
    </w:p>
    <w:p w14:paraId="13EFB145" w14:textId="3EB1FF12" w:rsidR="00661C34" w:rsidRDefault="00A01BDB" w:rsidP="00A01BDB">
      <w:pPr>
        <w:pStyle w:val="Para"/>
        <w:numPr>
          <w:ilvl w:val="0"/>
          <w:numId w:val="13"/>
        </w:numPr>
      </w:pPr>
      <w:r>
        <w:t xml:space="preserve">“--window-size”, and set it equal to my machine’s display resolution. This is to ensure Selenium operates </w:t>
      </w:r>
      <w:r>
        <w:lastRenderedPageBreak/>
        <w:t>in the background and 500 windows don’t open up while sending the requests and crash the machine.</w:t>
      </w:r>
    </w:p>
    <w:p w14:paraId="06712D64" w14:textId="77777777" w:rsidR="009A2FC9" w:rsidRDefault="009A2FC9" w:rsidP="009A2FC9">
      <w:pPr>
        <w:pStyle w:val="Para"/>
        <w:ind w:firstLine="0"/>
      </w:pPr>
    </w:p>
    <w:p w14:paraId="3EE70D60" w14:textId="2B6E8431" w:rsidR="009A2FC9" w:rsidRPr="009A2FC9" w:rsidRDefault="00887FF5" w:rsidP="009A2FC9">
      <w:pPr>
        <w:pStyle w:val="Para"/>
        <w:ind w:firstLine="0"/>
        <w:rPr>
          <w:b/>
          <w:sz w:val="22"/>
        </w:rPr>
      </w:pPr>
      <w:r>
        <w:rPr>
          <w:b/>
          <w:sz w:val="22"/>
        </w:rPr>
        <w:t>4.6</w:t>
      </w:r>
      <w:r w:rsidR="009A2FC9">
        <w:rPr>
          <w:b/>
          <w:sz w:val="22"/>
        </w:rPr>
        <w:t xml:space="preserve"> RECORDING SELENIUM RESPONSES</w:t>
      </w:r>
    </w:p>
    <w:p w14:paraId="1A84CA87" w14:textId="3C85DFA6" w:rsidR="0093417B" w:rsidRPr="00661C34" w:rsidRDefault="009A2FC9" w:rsidP="0093417B">
      <w:pPr>
        <w:pStyle w:val="Para"/>
        <w:ind w:firstLine="0"/>
      </w:pPr>
      <w:r>
        <w:t xml:space="preserve">The </w:t>
      </w:r>
      <w:r w:rsidR="0093417B">
        <w:t xml:space="preserve">steps </w:t>
      </w:r>
      <w:r>
        <w:t xml:space="preserve">here </w:t>
      </w:r>
      <w:r w:rsidR="0093417B">
        <w:t xml:space="preserve">are similar to the final steps of the crawler portion. If the site responds with a 200 HTTP code, we know that everything is A-Okay. If not, something went wrong. It might be a server-side error (500-level), a user-side error (400-level), or we weren’t able to get through because of some other reason. Whatever the reason is, I record it, and increment a FAILED counter by 1. I then note down the various kinds of failures, and plot the results. </w:t>
      </w:r>
    </w:p>
    <w:p w14:paraId="36893EA4" w14:textId="77777777" w:rsidR="00792F66" w:rsidRDefault="00792F66" w:rsidP="009F6C41">
      <w:pPr>
        <w:pStyle w:val="Para"/>
        <w:ind w:firstLine="0"/>
      </w:pPr>
    </w:p>
    <w:p w14:paraId="0100475E" w14:textId="38E1C5C9" w:rsidR="00887FF5" w:rsidRPr="009A2FC9" w:rsidRDefault="00887FF5" w:rsidP="00887FF5">
      <w:pPr>
        <w:pStyle w:val="Para"/>
        <w:ind w:firstLine="0"/>
        <w:rPr>
          <w:b/>
          <w:sz w:val="22"/>
        </w:rPr>
      </w:pPr>
      <w:r>
        <w:rPr>
          <w:b/>
          <w:sz w:val="22"/>
        </w:rPr>
        <w:t>4.7 SELENIUM VARIATION EXPERIMENTS</w:t>
      </w:r>
    </w:p>
    <w:p w14:paraId="0479E22D" w14:textId="77777777" w:rsidR="001D5F54" w:rsidRDefault="00101BDE" w:rsidP="009F6C41">
      <w:pPr>
        <w:pStyle w:val="Para"/>
        <w:ind w:firstLine="0"/>
      </w:pPr>
      <w:r>
        <w:t>After receiving an unexpectedly high number of failures for Selenium (more about this in section 5), like the user-agent in crawler portion, I tried to experiment with</w:t>
      </w:r>
      <w:r w:rsidR="001D5F54">
        <w:t xml:space="preserve"> selenium requests:</w:t>
      </w:r>
    </w:p>
    <w:p w14:paraId="650DF35E" w14:textId="77777777" w:rsidR="001D5F54" w:rsidRDefault="001D5F54" w:rsidP="009F6C41">
      <w:pPr>
        <w:pStyle w:val="Para"/>
        <w:ind w:firstLine="0"/>
      </w:pPr>
    </w:p>
    <w:p w14:paraId="6149B40C" w14:textId="30520BDC" w:rsidR="001D5F54" w:rsidRDefault="008964BC" w:rsidP="001D5F54">
      <w:pPr>
        <w:pStyle w:val="Para"/>
        <w:numPr>
          <w:ilvl w:val="0"/>
          <w:numId w:val="14"/>
        </w:numPr>
      </w:pPr>
      <w:r>
        <w:t xml:space="preserve">In one version, I let the program sleep for a few seconds between every request. This is because after looking </w:t>
      </w:r>
      <w:r w:rsidR="00EE3523">
        <w:t>deeper into some errors, I read</w:t>
      </w:r>
      <w:r>
        <w:t xml:space="preserve"> that they can arise because of too many requests in a short amount of time and the server just blocks your access. </w:t>
      </w:r>
      <w:r w:rsidR="00EE3523">
        <w:t>So,</w:t>
      </w:r>
      <w:r w:rsidR="001D5F54">
        <w:t xml:space="preserve"> sleeping between each request seemed like a good idea.</w:t>
      </w:r>
    </w:p>
    <w:p w14:paraId="7122C13A" w14:textId="4495ED0F" w:rsidR="00090307" w:rsidRDefault="001D5F54" w:rsidP="00090307">
      <w:pPr>
        <w:pStyle w:val="Para"/>
        <w:numPr>
          <w:ilvl w:val="0"/>
          <w:numId w:val="14"/>
        </w:numPr>
      </w:pPr>
      <w:r>
        <w:t xml:space="preserve">In another version, I tried to change the IP </w:t>
      </w:r>
      <w:r w:rsidR="00606308">
        <w:t xml:space="preserve">of the source of the requests. A lot of top 500 sites are Chinese and Russian websites, and quite a few of them failed to give a 200 response. </w:t>
      </w:r>
      <w:r w:rsidR="00EE3523">
        <w:t>So,</w:t>
      </w:r>
      <w:r w:rsidR="00606308">
        <w:t xml:space="preserve"> I tried to send the requests using Chinese and Russian IPs. </w:t>
      </w:r>
      <w:r w:rsidR="00CB4350">
        <w:t>I used the following link to obtain IPs and ports:</w:t>
      </w:r>
    </w:p>
    <w:p w14:paraId="5603C191" w14:textId="77777777" w:rsidR="00090307" w:rsidRDefault="00CB4350" w:rsidP="00090307">
      <w:pPr>
        <w:pStyle w:val="Para"/>
        <w:numPr>
          <w:ilvl w:val="0"/>
          <w:numId w:val="19"/>
        </w:numPr>
      </w:pPr>
      <w:r>
        <w:t>Chinese IPs:</w:t>
      </w:r>
    </w:p>
    <w:p w14:paraId="03C0B199" w14:textId="1C764A4A" w:rsidR="00090307" w:rsidRDefault="00D32ACF" w:rsidP="00090307">
      <w:pPr>
        <w:pStyle w:val="Para"/>
        <w:ind w:left="1080" w:firstLine="0"/>
      </w:pPr>
      <w:hyperlink r:id="rId15" w:history="1">
        <w:r w:rsidR="00090307" w:rsidRPr="00D03A18">
          <w:rPr>
            <w:rStyle w:val="Hyperlink"/>
          </w:rPr>
          <w:t>http://gimmeproxy.com/api/getProxy?country=CN</w:t>
        </w:r>
      </w:hyperlink>
    </w:p>
    <w:p w14:paraId="129251F4" w14:textId="77777777" w:rsidR="00090307" w:rsidRDefault="00CB4350" w:rsidP="00090307">
      <w:pPr>
        <w:pStyle w:val="Para"/>
        <w:numPr>
          <w:ilvl w:val="0"/>
          <w:numId w:val="19"/>
        </w:numPr>
      </w:pPr>
      <w:r>
        <w:t>Russian IPs:</w:t>
      </w:r>
    </w:p>
    <w:p w14:paraId="2B6A73C3" w14:textId="125EBDB5" w:rsidR="00CB4350" w:rsidRDefault="00D32ACF" w:rsidP="00090307">
      <w:pPr>
        <w:pStyle w:val="Para"/>
        <w:ind w:left="1080" w:firstLine="0"/>
      </w:pPr>
      <w:hyperlink r:id="rId16" w:history="1">
        <w:r w:rsidR="00CB4350" w:rsidRPr="00D03A18">
          <w:rPr>
            <w:rStyle w:val="Hyperlink"/>
          </w:rPr>
          <w:t>http://gimmeproxy.com/api/getProxy?country=RU</w:t>
        </w:r>
      </w:hyperlink>
    </w:p>
    <w:p w14:paraId="57A087D8" w14:textId="77777777" w:rsidR="00090307" w:rsidRPr="009F6C41" w:rsidRDefault="00090307" w:rsidP="00090307">
      <w:pPr>
        <w:pStyle w:val="Para"/>
        <w:ind w:left="1080" w:firstLine="0"/>
      </w:pPr>
    </w:p>
    <w:p w14:paraId="673937DA" w14:textId="4488410F" w:rsidR="005E7D82" w:rsidRDefault="00CB4350" w:rsidP="00090307">
      <w:pPr>
        <w:pStyle w:val="Para"/>
        <w:ind w:firstLine="0"/>
      </w:pPr>
      <w:r>
        <w:t>Results for both the approaches are provided in the next section.</w:t>
      </w:r>
    </w:p>
    <w:p w14:paraId="3ADFA38D" w14:textId="609175D9" w:rsidR="00C45AA5" w:rsidRDefault="002C3BD9" w:rsidP="00555C39">
      <w:pPr>
        <w:pStyle w:val="Head1"/>
      </w:pPr>
      <w:r>
        <w:t>5</w:t>
      </w:r>
      <w:r w:rsidRPr="00A62B50">
        <w:rPr>
          <w:szCs w:val="22"/>
        </w:rPr>
        <w:t> </w:t>
      </w:r>
      <w:r>
        <w:t>RESULTS</w:t>
      </w:r>
      <w:r w:rsidR="00B15243">
        <w:t xml:space="preserve"> AND DISCUSSION</w:t>
      </w:r>
    </w:p>
    <w:p w14:paraId="01E18463" w14:textId="77777777" w:rsidR="00A81BF0" w:rsidRDefault="003254F3" w:rsidP="00555C39">
      <w:pPr>
        <w:pStyle w:val="Head1"/>
        <w:rPr>
          <w:b w:val="0"/>
          <w:sz w:val="18"/>
          <w:szCs w:val="18"/>
        </w:rPr>
      </w:pPr>
      <w:r>
        <w:rPr>
          <w:b w:val="0"/>
          <w:sz w:val="18"/>
          <w:szCs w:val="18"/>
        </w:rPr>
        <w:t>Here’s an overview of the</w:t>
      </w:r>
      <w:r w:rsidR="00A81BF0">
        <w:rPr>
          <w:b w:val="0"/>
          <w:sz w:val="18"/>
          <w:szCs w:val="18"/>
        </w:rPr>
        <w:t xml:space="preserve"> performance of the approaches:</w:t>
      </w:r>
    </w:p>
    <w:p w14:paraId="689F6BC0" w14:textId="397CC6DE" w:rsidR="003254F3" w:rsidRDefault="00A81BF0" w:rsidP="00555C39">
      <w:pPr>
        <w:pStyle w:val="Head1"/>
        <w:rPr>
          <w:b w:val="0"/>
          <w:sz w:val="18"/>
          <w:szCs w:val="18"/>
        </w:rPr>
      </w:pPr>
      <w:r>
        <w:rPr>
          <w:b w:val="0"/>
          <w:sz w:val="18"/>
          <w:szCs w:val="18"/>
        </w:rPr>
        <w:t xml:space="preserve">     </w:t>
      </w:r>
      <w:r>
        <w:rPr>
          <w:b w:val="0"/>
          <w:noProof/>
          <w:sz w:val="18"/>
          <w:szCs w:val="18"/>
        </w:rPr>
        <w:drawing>
          <wp:inline distT="0" distB="0" distL="0" distR="0" wp14:anchorId="0D2D0E86" wp14:editId="318BBB07">
            <wp:extent cx="2471990" cy="2048147"/>
            <wp:effectExtent l="0" t="0" r="0" b="9525"/>
            <wp:docPr id="3" name="Picture 3" descr="approach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roach_compariso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5227" cy="2059114"/>
                    </a:xfrm>
                    <a:prstGeom prst="rect">
                      <a:avLst/>
                    </a:prstGeom>
                    <a:noFill/>
                    <a:ln>
                      <a:noFill/>
                    </a:ln>
                  </pic:spPr>
                </pic:pic>
              </a:graphicData>
            </a:graphic>
          </wp:inline>
        </w:drawing>
      </w:r>
    </w:p>
    <w:p w14:paraId="724722EF" w14:textId="2E142602" w:rsidR="003254F3" w:rsidRPr="003254F3" w:rsidRDefault="003254F3" w:rsidP="00555C39">
      <w:pPr>
        <w:pStyle w:val="Head1"/>
        <w:rPr>
          <w:b w:val="0"/>
          <w:sz w:val="18"/>
          <w:szCs w:val="18"/>
        </w:rPr>
      </w:pPr>
      <w:r>
        <w:rPr>
          <w:b w:val="0"/>
          <w:sz w:val="18"/>
          <w:szCs w:val="18"/>
        </w:rPr>
        <w:lastRenderedPageBreak/>
        <w:t>The individual results are described in more detail below.</w:t>
      </w:r>
    </w:p>
    <w:p w14:paraId="11C1E5A7" w14:textId="3EA3A764" w:rsidR="00C45AA5" w:rsidRDefault="00C45AA5" w:rsidP="00C45AA5">
      <w:pPr>
        <w:pStyle w:val="Para"/>
        <w:numPr>
          <w:ilvl w:val="1"/>
          <w:numId w:val="17"/>
        </w:numPr>
        <w:rPr>
          <w:b/>
          <w:sz w:val="22"/>
        </w:rPr>
      </w:pPr>
      <w:r>
        <w:rPr>
          <w:b/>
          <w:sz w:val="22"/>
        </w:rPr>
        <w:t>CUSTOM USER-AGENT CRAWLER</w:t>
      </w:r>
    </w:p>
    <w:p w14:paraId="0AE405FF" w14:textId="77777777" w:rsidR="00D75515" w:rsidRDefault="00C45AA5" w:rsidP="00C45AA5">
      <w:pPr>
        <w:pStyle w:val="Para"/>
        <w:ind w:firstLine="0"/>
      </w:pPr>
      <w:r>
        <w:t>Our custom user-agent gives decent results. It fails for a total of 25 sites out of 500. The breakdown is provided below:</w:t>
      </w:r>
    </w:p>
    <w:p w14:paraId="6954E917" w14:textId="77777777" w:rsidR="00D75515" w:rsidRDefault="00D75515" w:rsidP="00C45AA5">
      <w:pPr>
        <w:pStyle w:val="Para"/>
        <w:ind w:firstLine="0"/>
      </w:pPr>
    </w:p>
    <w:p w14:paraId="233EBFA7" w14:textId="77777777" w:rsidR="00EE5E40" w:rsidRPr="00D75515" w:rsidRDefault="00EE5E40" w:rsidP="00EE5E40">
      <w:pPr>
        <w:pStyle w:val="Para"/>
        <w:ind w:firstLine="0"/>
        <w:rPr>
          <w:b/>
        </w:rPr>
      </w:pPr>
      <w:r w:rsidRPr="00D75515">
        <w:rPr>
          <w:b/>
        </w:rPr>
        <w:t>Max Retries</w:t>
      </w:r>
      <w:r>
        <w:rPr>
          <w:b/>
        </w:rPr>
        <w:t xml:space="preserve"> Exceeded</w:t>
      </w:r>
      <w:r w:rsidRPr="00D75515">
        <w:rPr>
          <w:b/>
        </w:rPr>
        <w:t xml:space="preserve">: </w:t>
      </w:r>
      <w:r w:rsidRPr="00D75515">
        <w:t>ytimg.com, banvenez.com, wiley.com, livejournal.com, bp.blogspot.com, twimg.com, cloudfront.net, googleusercontent.com, uidai.gov.in, alicdn.com</w:t>
      </w:r>
      <w:r w:rsidRPr="00D75515">
        <w:rPr>
          <w:b/>
        </w:rPr>
        <w:t xml:space="preserve"> </w:t>
      </w:r>
    </w:p>
    <w:p w14:paraId="47DA1B68" w14:textId="77777777" w:rsidR="00EE5E40" w:rsidRDefault="00EE5E40" w:rsidP="00D75515">
      <w:pPr>
        <w:pStyle w:val="Para"/>
        <w:ind w:firstLine="0"/>
      </w:pPr>
      <w:r w:rsidRPr="00D75515">
        <w:rPr>
          <w:b/>
        </w:rPr>
        <w:t xml:space="preserve">Timeout: </w:t>
      </w:r>
      <w:r w:rsidRPr="00D75515">
        <w:t>bestbuy.com, cnblogs.com</w:t>
      </w:r>
    </w:p>
    <w:p w14:paraId="52AE12F2" w14:textId="155A39FA" w:rsidR="00C45AA5" w:rsidRDefault="00C45AA5" w:rsidP="00D75515">
      <w:pPr>
        <w:pStyle w:val="Para"/>
        <w:ind w:firstLine="0"/>
      </w:pPr>
      <w:r w:rsidRPr="00D75515">
        <w:rPr>
          <w:b/>
        </w:rPr>
        <w:t xml:space="preserve">403: </w:t>
      </w:r>
      <w:r w:rsidRPr="00D75515">
        <w:t>ebay.de, fiverr.com, hicpm5.com, application-77my.com, udemy.com, adexchangeperformance.com, buzzadnetwork.com, hitcpm.com, fwbntw.com, lie2anyone.com, media.tumblr.com</w:t>
      </w:r>
    </w:p>
    <w:p w14:paraId="367A47B3" w14:textId="77777777" w:rsidR="00D75515" w:rsidRPr="00D75515" w:rsidRDefault="00D75515" w:rsidP="00D75515">
      <w:pPr>
        <w:pStyle w:val="Para"/>
        <w:ind w:firstLine="0"/>
        <w:rPr>
          <w:b/>
        </w:rPr>
      </w:pPr>
      <w:r w:rsidRPr="00D75515">
        <w:rPr>
          <w:b/>
        </w:rPr>
        <w:t xml:space="preserve">500: </w:t>
      </w:r>
      <w:r w:rsidRPr="00D75515">
        <w:t>siteadvisor.com</w:t>
      </w:r>
    </w:p>
    <w:p w14:paraId="4D1E4E01" w14:textId="77777777" w:rsidR="00E972BF" w:rsidRDefault="00D75515" w:rsidP="00D75515">
      <w:pPr>
        <w:pStyle w:val="Para"/>
        <w:ind w:firstLine="0"/>
        <w:rPr>
          <w:b/>
        </w:rPr>
      </w:pPr>
      <w:r w:rsidRPr="00D75515">
        <w:rPr>
          <w:b/>
        </w:rPr>
        <w:t xml:space="preserve">503: </w:t>
      </w:r>
      <w:r w:rsidRPr="00D75515">
        <w:t>Kissanime.ru, hdfcbank.com</w:t>
      </w:r>
    </w:p>
    <w:p w14:paraId="34E3097B" w14:textId="52A5B0F9" w:rsidR="002C3BD9" w:rsidRDefault="00BE70F1" w:rsidP="00BE70F1">
      <w:pPr>
        <w:pStyle w:val="Para"/>
        <w:ind w:firstLine="0"/>
      </w:pPr>
      <w:r>
        <w:t>The proportion of errors are summarized through this graph:</w:t>
      </w:r>
    </w:p>
    <w:p w14:paraId="1C99D6E7" w14:textId="77777777" w:rsidR="00090307" w:rsidRDefault="00090307" w:rsidP="00BE70F1">
      <w:pPr>
        <w:pStyle w:val="Para"/>
        <w:ind w:firstLine="0"/>
      </w:pPr>
    </w:p>
    <w:p w14:paraId="1D2C5C63" w14:textId="375EFFE1" w:rsidR="00BE70F1" w:rsidRDefault="00090307" w:rsidP="00BE70F1">
      <w:pPr>
        <w:pStyle w:val="Para"/>
        <w:ind w:firstLine="0"/>
      </w:pPr>
      <w:r>
        <w:rPr>
          <w:noProof/>
          <w:lang w:val="en-US"/>
        </w:rPr>
        <w:drawing>
          <wp:inline distT="0" distB="0" distL="0" distR="0" wp14:anchorId="2A9497F2" wp14:editId="01390200">
            <wp:extent cx="3048541" cy="2554011"/>
            <wp:effectExtent l="0" t="0" r="0" b="11430"/>
            <wp:docPr id="5" name="Picture 5" descr="custom_craw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tom_crawler.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56201" cy="2560429"/>
                    </a:xfrm>
                    <a:prstGeom prst="rect">
                      <a:avLst/>
                    </a:prstGeom>
                    <a:noFill/>
                    <a:ln>
                      <a:noFill/>
                    </a:ln>
                  </pic:spPr>
                </pic:pic>
              </a:graphicData>
            </a:graphic>
          </wp:inline>
        </w:drawing>
      </w:r>
    </w:p>
    <w:p w14:paraId="030E69E2" w14:textId="57C43108" w:rsidR="00090307" w:rsidRDefault="00090307" w:rsidP="002817B2">
      <w:pPr>
        <w:pStyle w:val="FigureCaption"/>
        <w:ind w:firstLine="708"/>
        <w:jc w:val="both"/>
        <w:rPr>
          <w14:ligatures w14:val="standard"/>
        </w:rPr>
      </w:pPr>
      <w:r>
        <w:rPr>
          <w:rStyle w:val="Label"/>
          <w:rFonts w:ascii="Linux Libertine" w:hAnsi="Linux Libertine"/>
          <w:b/>
          <w14:ligatures w14:val="standard"/>
        </w:rPr>
        <w:t>Figure 3</w:t>
      </w:r>
      <w:r w:rsidRPr="00A62B50">
        <w:rPr>
          <w:rStyle w:val="Label"/>
          <w:rFonts w:ascii="Linux Libertine" w:hAnsi="Linux Libertine"/>
          <w:b/>
          <w14:ligatures w14:val="standard"/>
        </w:rPr>
        <w:t>:</w:t>
      </w:r>
      <w:r w:rsidRPr="00A62B50">
        <w:rPr>
          <w14:ligatures w14:val="standard"/>
        </w:rPr>
        <w:t xml:space="preserve"> </w:t>
      </w:r>
      <w:r>
        <w:rPr>
          <w14:ligatures w14:val="standard"/>
        </w:rPr>
        <w:t>Custom user-agent results</w:t>
      </w:r>
    </w:p>
    <w:p w14:paraId="276E912D" w14:textId="7EF89194" w:rsidR="00090307" w:rsidRPr="00090307" w:rsidRDefault="00090307" w:rsidP="00090307">
      <w:pPr>
        <w:pStyle w:val="FigureCaption"/>
        <w:jc w:val="both"/>
        <w:rPr>
          <w:b w:val="0"/>
          <w14:ligatures w14:val="standard"/>
        </w:rPr>
      </w:pPr>
      <w:r>
        <w:rPr>
          <w:b w:val="0"/>
          <w14:ligatures w14:val="standard"/>
        </w:rPr>
        <w:t>As we will see, the performance here is better than that of an empty user agent, but not as good as a browser-like agent. Here we don’t see that many types of errors; Max Retries Exceeded and 403 dominate.</w:t>
      </w:r>
    </w:p>
    <w:p w14:paraId="171DCF56" w14:textId="585A105E" w:rsidR="00090307" w:rsidRDefault="00090307" w:rsidP="00090307">
      <w:pPr>
        <w:pStyle w:val="Para"/>
        <w:numPr>
          <w:ilvl w:val="1"/>
          <w:numId w:val="17"/>
        </w:numPr>
        <w:rPr>
          <w:b/>
          <w:sz w:val="22"/>
        </w:rPr>
      </w:pPr>
      <w:r>
        <w:rPr>
          <w:b/>
          <w:sz w:val="22"/>
        </w:rPr>
        <w:t>EMPTY USER-AGENT CRAWLER</w:t>
      </w:r>
    </w:p>
    <w:p w14:paraId="43EA3151" w14:textId="398530B9" w:rsidR="00090307" w:rsidRDefault="00F874E9" w:rsidP="00090307">
      <w:pPr>
        <w:pStyle w:val="Para"/>
        <w:ind w:firstLine="0"/>
      </w:pPr>
      <w:r>
        <w:t>The empty</w:t>
      </w:r>
      <w:bookmarkStart w:id="0" w:name="_GoBack"/>
      <w:bookmarkEnd w:id="0"/>
      <w:r w:rsidR="00090307">
        <w:t xml:space="preserve"> user-agent giv</w:t>
      </w:r>
      <w:r w:rsidR="00BB4AC7">
        <w:t xml:space="preserve">es poorest results out of the 3 </w:t>
      </w:r>
      <w:r w:rsidR="00090307">
        <w:t>crawler user-agent variations. It fails for a total of 43 sites out of 500. The breakdown is provided below:</w:t>
      </w:r>
    </w:p>
    <w:p w14:paraId="0B5D810C" w14:textId="77777777" w:rsidR="00BE70F1" w:rsidRDefault="00BE70F1" w:rsidP="00090307">
      <w:pPr>
        <w:pStyle w:val="Para"/>
        <w:ind w:firstLine="0"/>
      </w:pPr>
    </w:p>
    <w:p w14:paraId="779ED32A" w14:textId="2317DC22" w:rsidR="00EE5E40" w:rsidRDefault="00EE5E40" w:rsidP="00E972BF">
      <w:pPr>
        <w:pStyle w:val="Para"/>
        <w:ind w:firstLine="0"/>
      </w:pPr>
      <w:r w:rsidRPr="00090307">
        <w:rPr>
          <w:b/>
        </w:rPr>
        <w:t>Max Retries Exceeded:</w:t>
      </w:r>
      <w:r>
        <w:t xml:space="preserve"> aliexpress.com, googleusercontent.com, cloudfront.net, us.blastingnews.com, twimg.com, bp.blogspot.com, alicdn.com, youdao.com, theverge.com, wiley.com, banvenez.com, ytimg.com, uidai.gov.in</w:t>
      </w:r>
    </w:p>
    <w:p w14:paraId="31C4355F" w14:textId="7261097E" w:rsidR="00EE5E40" w:rsidRDefault="00EE5E40" w:rsidP="00E972BF">
      <w:pPr>
        <w:pStyle w:val="Para"/>
        <w:ind w:firstLine="0"/>
      </w:pPr>
      <w:r w:rsidRPr="00E972BF">
        <w:rPr>
          <w:b/>
        </w:rPr>
        <w:t>Timeout:</w:t>
      </w:r>
      <w:r>
        <w:t xml:space="preserve"> bestbuy.com, so.com</w:t>
      </w:r>
    </w:p>
    <w:p w14:paraId="5A8EF027" w14:textId="6CD8A86B" w:rsidR="00EE5E40" w:rsidRDefault="00EE5E40" w:rsidP="00E972BF">
      <w:pPr>
        <w:pStyle w:val="Para"/>
        <w:ind w:firstLine="0"/>
      </w:pPr>
      <w:r w:rsidRPr="00FE2145">
        <w:rPr>
          <w:b/>
        </w:rPr>
        <w:t>Connection aborted without response:</w:t>
      </w:r>
      <w:r>
        <w:t xml:space="preserve"> shopify.com</w:t>
      </w:r>
    </w:p>
    <w:p w14:paraId="011C70DF" w14:textId="3EE89F26" w:rsidR="00EE5E40" w:rsidRDefault="00EE5E40" w:rsidP="00E972BF">
      <w:pPr>
        <w:pStyle w:val="Para"/>
        <w:ind w:firstLine="0"/>
      </w:pPr>
      <w:r w:rsidRPr="00E972BF">
        <w:rPr>
          <w:b/>
        </w:rPr>
        <w:t>400:</w:t>
      </w:r>
      <w:r>
        <w:t xml:space="preserve"> soundcloud.com</w:t>
      </w:r>
    </w:p>
    <w:p w14:paraId="3E7C7856" w14:textId="43D7E0A2" w:rsidR="00EE5E40" w:rsidRPr="00EE5E40" w:rsidRDefault="00EE5E40" w:rsidP="00E972BF">
      <w:pPr>
        <w:pStyle w:val="Para"/>
        <w:ind w:firstLine="0"/>
      </w:pPr>
      <w:r w:rsidRPr="00FE2145">
        <w:rPr>
          <w:b/>
        </w:rPr>
        <w:t>401:</w:t>
      </w:r>
      <w:r>
        <w:t xml:space="preserve"> Alibaba.com, pornhub.com</w:t>
      </w:r>
    </w:p>
    <w:p w14:paraId="2EDA2E85" w14:textId="04CE40F6" w:rsidR="00090307" w:rsidRDefault="00090307" w:rsidP="00E972BF">
      <w:pPr>
        <w:pStyle w:val="Para"/>
        <w:ind w:firstLine="0"/>
      </w:pPr>
      <w:r w:rsidRPr="00090307">
        <w:rPr>
          <w:b/>
        </w:rPr>
        <w:lastRenderedPageBreak/>
        <w:t>403:</w:t>
      </w:r>
      <w:r>
        <w:t xml:space="preserve"> 4chan.org, adexchangeperformance.com, zipnoticias.com, rarbg.to, www.huanqiu.com, buzzadnetwork.com, hitcpm.com, fiverr.com, fwbntw.com, media.tumblr.com, lie2anyone.com, deviantart.com, onoticioso.com, hicpm5.com, udemy.com</w:t>
      </w:r>
    </w:p>
    <w:p w14:paraId="3DE1D18A" w14:textId="77777777" w:rsidR="00090307" w:rsidRDefault="00090307" w:rsidP="00E972BF">
      <w:pPr>
        <w:pStyle w:val="Para"/>
        <w:ind w:firstLine="0"/>
      </w:pPr>
      <w:r w:rsidRPr="00E972BF">
        <w:rPr>
          <w:b/>
        </w:rPr>
        <w:t>404:</w:t>
      </w:r>
      <w:r>
        <w:t xml:space="preserve"> independent.co.uk</w:t>
      </w:r>
    </w:p>
    <w:p w14:paraId="4EE02C5E" w14:textId="37F3C390" w:rsidR="00EE5E40" w:rsidRDefault="00EE5E40" w:rsidP="00E972BF">
      <w:pPr>
        <w:pStyle w:val="Para"/>
        <w:ind w:firstLine="0"/>
      </w:pPr>
      <w:r w:rsidRPr="00FE2145">
        <w:rPr>
          <w:b/>
        </w:rPr>
        <w:t>408:</w:t>
      </w:r>
      <w:r>
        <w:t xml:space="preserve"> application-77my.com</w:t>
      </w:r>
    </w:p>
    <w:p w14:paraId="78B1E7F2" w14:textId="77777777" w:rsidR="00EE5E40" w:rsidRDefault="00090307" w:rsidP="00FE2145">
      <w:pPr>
        <w:pStyle w:val="Para"/>
        <w:ind w:firstLine="0"/>
      </w:pPr>
      <w:r w:rsidRPr="00E972BF">
        <w:rPr>
          <w:b/>
        </w:rPr>
        <w:t>429:</w:t>
      </w:r>
      <w:r>
        <w:t xml:space="preserve"> speedtest.net</w:t>
      </w:r>
    </w:p>
    <w:p w14:paraId="7592174A" w14:textId="5C1C2320" w:rsidR="00090307" w:rsidRDefault="00090307" w:rsidP="00FE2145">
      <w:pPr>
        <w:pStyle w:val="Para"/>
        <w:ind w:firstLine="0"/>
      </w:pPr>
      <w:r w:rsidRPr="00FE2145">
        <w:rPr>
          <w:b/>
        </w:rPr>
        <w:t>463:</w:t>
      </w:r>
      <w:r>
        <w:t xml:space="preserve"> roblox.com</w:t>
      </w:r>
    </w:p>
    <w:p w14:paraId="2907E25C" w14:textId="660E8A53" w:rsidR="00FE2145" w:rsidRDefault="00090307" w:rsidP="00FE2145">
      <w:pPr>
        <w:pStyle w:val="Para"/>
        <w:ind w:firstLine="0"/>
      </w:pPr>
      <w:r w:rsidRPr="00FE2145">
        <w:rPr>
          <w:b/>
        </w:rPr>
        <w:t>503:</w:t>
      </w:r>
      <w:r>
        <w:t xml:space="preserve"> kis</w:t>
      </w:r>
      <w:r w:rsidR="00FE2145">
        <w:t>sanime.ru, hdfcbank.com, gyazo.com</w:t>
      </w:r>
    </w:p>
    <w:p w14:paraId="7BD4E5A9" w14:textId="77777777" w:rsidR="00090307" w:rsidRDefault="00090307" w:rsidP="00FE2145">
      <w:pPr>
        <w:pStyle w:val="Para"/>
        <w:ind w:firstLine="0"/>
      </w:pPr>
      <w:r w:rsidRPr="00FE2145">
        <w:rPr>
          <w:b/>
        </w:rPr>
        <w:t>520:</w:t>
      </w:r>
      <w:r>
        <w:t xml:space="preserve"> Cambridge.org</w:t>
      </w:r>
    </w:p>
    <w:p w14:paraId="3B4402E1" w14:textId="30279B89" w:rsidR="00090307" w:rsidRDefault="003D0756" w:rsidP="00090307">
      <w:pPr>
        <w:pStyle w:val="Para"/>
        <w:ind w:firstLine="0"/>
      </w:pPr>
      <w:r>
        <w:t xml:space="preserve">The proportion of errors are summarized through this </w:t>
      </w:r>
      <w:r w:rsidR="00DF707E">
        <w:t>figure</w:t>
      </w:r>
      <w:r>
        <w:t>:</w:t>
      </w:r>
    </w:p>
    <w:p w14:paraId="231638F2" w14:textId="77777777" w:rsidR="003D0756" w:rsidRDefault="003D0756" w:rsidP="00090307">
      <w:pPr>
        <w:pStyle w:val="Para"/>
        <w:ind w:firstLine="0"/>
      </w:pPr>
    </w:p>
    <w:p w14:paraId="26936B7D" w14:textId="23C96CBB" w:rsidR="003D0756" w:rsidRDefault="003D0756" w:rsidP="00090307">
      <w:pPr>
        <w:pStyle w:val="Para"/>
        <w:ind w:firstLine="0"/>
      </w:pPr>
      <w:r>
        <w:rPr>
          <w:noProof/>
          <w:lang w:val="en-US"/>
        </w:rPr>
        <w:drawing>
          <wp:inline distT="0" distB="0" distL="0" distR="0" wp14:anchorId="19DBD364" wp14:editId="5D9B0472">
            <wp:extent cx="3093720" cy="2461105"/>
            <wp:effectExtent l="0" t="0" r="5080" b="3175"/>
            <wp:docPr id="6" name="Picture 6" descr="empty_craw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pty_crawle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96134" cy="2463025"/>
                    </a:xfrm>
                    <a:prstGeom prst="rect">
                      <a:avLst/>
                    </a:prstGeom>
                    <a:noFill/>
                    <a:ln>
                      <a:noFill/>
                    </a:ln>
                  </pic:spPr>
                </pic:pic>
              </a:graphicData>
            </a:graphic>
          </wp:inline>
        </w:drawing>
      </w:r>
    </w:p>
    <w:p w14:paraId="39447602" w14:textId="77290A98" w:rsidR="002817B2" w:rsidRDefault="002817B2" w:rsidP="002817B2">
      <w:pPr>
        <w:pStyle w:val="FigureCaption"/>
        <w:ind w:firstLine="708"/>
        <w:jc w:val="both"/>
        <w:rPr>
          <w14:ligatures w14:val="standard"/>
        </w:rPr>
      </w:pPr>
      <w:r>
        <w:rPr>
          <w:rStyle w:val="Label"/>
          <w:rFonts w:ascii="Linux Libertine" w:hAnsi="Linux Libertine"/>
          <w:b/>
          <w14:ligatures w14:val="standard"/>
        </w:rPr>
        <w:t>Figure 4</w:t>
      </w:r>
      <w:r w:rsidRPr="00A62B50">
        <w:rPr>
          <w:rStyle w:val="Label"/>
          <w:rFonts w:ascii="Linux Libertine" w:hAnsi="Linux Libertine"/>
          <w:b/>
          <w14:ligatures w14:val="standard"/>
        </w:rPr>
        <w:t>:</w:t>
      </w:r>
      <w:r w:rsidRPr="00A62B50">
        <w:rPr>
          <w14:ligatures w14:val="standard"/>
        </w:rPr>
        <w:t xml:space="preserve"> </w:t>
      </w:r>
      <w:r>
        <w:rPr>
          <w14:ligatures w14:val="standard"/>
        </w:rPr>
        <w:t>Empty user-agent results</w:t>
      </w:r>
    </w:p>
    <w:p w14:paraId="7C8870FC" w14:textId="57291FC3" w:rsidR="002817B2" w:rsidRPr="002817B2" w:rsidRDefault="002817B2" w:rsidP="002817B2">
      <w:pPr>
        <w:pStyle w:val="FigureCaption"/>
        <w:jc w:val="both"/>
        <w:rPr>
          <w:b w:val="0"/>
          <w14:ligatures w14:val="standard"/>
        </w:rPr>
      </w:pPr>
      <w:r>
        <w:rPr>
          <w:b w:val="0"/>
          <w14:ligatures w14:val="standard"/>
        </w:rPr>
        <w:t xml:space="preserve">Here we see a huge variety of errors! As stated before, performance is worse than the custom user-agent. Here also, 403 and Max Retries Exceed dominate. </w:t>
      </w:r>
      <w:r w:rsidR="000C7FD5">
        <w:rPr>
          <w:b w:val="0"/>
          <w14:ligatures w14:val="standard"/>
        </w:rPr>
        <w:t>We see one weird 463 (an error I didn’t even know existed!) for roblox.com. Here, we see the highest proportion of 403s out of the 3 crawler approaches.</w:t>
      </w:r>
    </w:p>
    <w:p w14:paraId="257D066D" w14:textId="0B51C9D3" w:rsidR="002B5109" w:rsidRDefault="002B5109" w:rsidP="002B5109">
      <w:pPr>
        <w:pStyle w:val="Para"/>
        <w:numPr>
          <w:ilvl w:val="1"/>
          <w:numId w:val="17"/>
        </w:numPr>
        <w:rPr>
          <w:b/>
          <w:sz w:val="22"/>
        </w:rPr>
      </w:pPr>
      <w:r>
        <w:rPr>
          <w:b/>
          <w:sz w:val="22"/>
        </w:rPr>
        <w:t>BROWSER LIKE USER-AGENT CRAWLER</w:t>
      </w:r>
    </w:p>
    <w:p w14:paraId="486C4B27" w14:textId="4F2C8DDC" w:rsidR="002B5109" w:rsidRDefault="002B5109" w:rsidP="002B5109">
      <w:pPr>
        <w:pStyle w:val="Para"/>
        <w:ind w:firstLine="0"/>
      </w:pPr>
      <w:r>
        <w:t xml:space="preserve">Our </w:t>
      </w:r>
      <w:r w:rsidR="00732EB2">
        <w:t>browser-like</w:t>
      </w:r>
      <w:r>
        <w:t xml:space="preserve"> user-agent gives </w:t>
      </w:r>
      <w:r w:rsidR="00732EB2">
        <w:t>the best</w:t>
      </w:r>
      <w:r>
        <w:t xml:space="preserve"> results out of the 3 crawler user-agent variations. </w:t>
      </w:r>
      <w:r w:rsidR="00732EB2">
        <w:t xml:space="preserve">It </w:t>
      </w:r>
      <w:r>
        <w:t xml:space="preserve">fails for a total of </w:t>
      </w:r>
      <w:r w:rsidR="00732EB2">
        <w:t>just 21</w:t>
      </w:r>
      <w:r>
        <w:t xml:space="preserve"> sites out of 500.</w:t>
      </w:r>
      <w:r w:rsidR="00732EB2">
        <w:t xml:space="preserve"> </w:t>
      </w:r>
      <w:r>
        <w:t>The breakdown is provided below:</w:t>
      </w:r>
    </w:p>
    <w:p w14:paraId="7D8C02E9" w14:textId="77777777" w:rsidR="002B5109" w:rsidRDefault="002B5109" w:rsidP="002B5109">
      <w:pPr>
        <w:pStyle w:val="Para"/>
        <w:ind w:firstLine="0"/>
      </w:pPr>
    </w:p>
    <w:p w14:paraId="2E407857" w14:textId="7A55651D" w:rsidR="00EE5E40" w:rsidRDefault="00EE5E40" w:rsidP="002B5109">
      <w:pPr>
        <w:pStyle w:val="Para"/>
        <w:ind w:firstLine="0"/>
        <w:rPr>
          <w:b/>
        </w:rPr>
      </w:pPr>
      <w:r w:rsidRPr="00090307">
        <w:rPr>
          <w:b/>
        </w:rPr>
        <w:t>Max Retries Exceeded:</w:t>
      </w:r>
      <w:r>
        <w:t xml:space="preserve"> </w:t>
      </w:r>
      <w:r w:rsidRPr="00E31847">
        <w:t>googleusercontent.com, cloudfront.net, twimg.com, bp.blogspot.com, alicdn.com, wiley.com, banvenez.com, ytimg.com, uidai.gov.in</w:t>
      </w:r>
    </w:p>
    <w:p w14:paraId="345AB5D9" w14:textId="48C45011" w:rsidR="002B5109" w:rsidRDefault="002B5109" w:rsidP="002B5109">
      <w:pPr>
        <w:pStyle w:val="Para"/>
        <w:ind w:firstLine="0"/>
      </w:pPr>
      <w:r w:rsidRPr="00090307">
        <w:rPr>
          <w:b/>
        </w:rPr>
        <w:t>403:</w:t>
      </w:r>
      <w:r w:rsidR="00E31847">
        <w:t xml:space="preserve"> </w:t>
      </w:r>
      <w:r w:rsidR="00E31847" w:rsidRPr="00E31847">
        <w:t>adexchangeperformance.com, buzzadnetwork.com, hitcpm.com, fwbntw.com, media.tumblr.com, lie2anyone.com, hicpm5.com</w:t>
      </w:r>
    </w:p>
    <w:p w14:paraId="16FF1A21" w14:textId="69EBD1FC" w:rsidR="002B5109" w:rsidRDefault="002B5109" w:rsidP="002B5109">
      <w:pPr>
        <w:pStyle w:val="Para"/>
        <w:ind w:firstLine="0"/>
      </w:pPr>
      <w:r w:rsidRPr="00FE2145">
        <w:rPr>
          <w:b/>
        </w:rPr>
        <w:t>408:</w:t>
      </w:r>
      <w:r>
        <w:t xml:space="preserve"> </w:t>
      </w:r>
      <w:r w:rsidR="00E31847" w:rsidRPr="00E31847">
        <w:t>application-77my.com, hdfcbank.com</w:t>
      </w:r>
    </w:p>
    <w:p w14:paraId="539A24BA" w14:textId="6EE470D7" w:rsidR="002B5109" w:rsidRDefault="00E31847" w:rsidP="002B5109">
      <w:pPr>
        <w:pStyle w:val="Para"/>
        <w:ind w:firstLine="0"/>
      </w:pPr>
      <w:r>
        <w:rPr>
          <w:b/>
        </w:rPr>
        <w:t>500</w:t>
      </w:r>
      <w:r w:rsidR="002B5109" w:rsidRPr="00FE2145">
        <w:rPr>
          <w:b/>
        </w:rPr>
        <w:t>:</w:t>
      </w:r>
      <w:r w:rsidR="002B5109">
        <w:t xml:space="preserve"> </w:t>
      </w:r>
      <w:r>
        <w:t>siteadvisor.com</w:t>
      </w:r>
    </w:p>
    <w:p w14:paraId="06A8FFB5" w14:textId="1C66673F" w:rsidR="00EE5E40" w:rsidRDefault="00EE5E40" w:rsidP="002B5109">
      <w:pPr>
        <w:pStyle w:val="Para"/>
        <w:ind w:firstLine="0"/>
      </w:pPr>
      <w:r w:rsidRPr="00FE2145">
        <w:rPr>
          <w:b/>
        </w:rPr>
        <w:t>503:</w:t>
      </w:r>
      <w:r>
        <w:t xml:space="preserve"> kissanime.ru</w:t>
      </w:r>
    </w:p>
    <w:p w14:paraId="5B7FCB03" w14:textId="52496B41" w:rsidR="002B5109" w:rsidRDefault="002B5109" w:rsidP="002B5109">
      <w:pPr>
        <w:pStyle w:val="Para"/>
        <w:ind w:firstLine="0"/>
      </w:pPr>
      <w:r>
        <w:t xml:space="preserve">The proportion of errors are summarized through </w:t>
      </w:r>
      <w:r w:rsidR="005A355E">
        <w:t>Figure 5.</w:t>
      </w:r>
    </w:p>
    <w:p w14:paraId="7C69949A" w14:textId="0FC14A4A" w:rsidR="005A355E" w:rsidRPr="008C53E9" w:rsidRDefault="005A355E" w:rsidP="005A355E">
      <w:pPr>
        <w:pStyle w:val="FigureCaption"/>
        <w:jc w:val="both"/>
        <w:rPr>
          <w14:ligatures w14:val="standard"/>
        </w:rPr>
      </w:pPr>
      <w:r>
        <w:rPr>
          <w:b w:val="0"/>
          <w14:ligatures w14:val="standard"/>
        </w:rPr>
        <w:t>Here we see the best results out of the 3 crawler approaches.</w:t>
      </w:r>
      <w:r>
        <w:rPr>
          <w:b w:val="0"/>
          <w14:ligatures w14:val="standard"/>
        </w:rPr>
        <w:br/>
      </w:r>
      <w:r w:rsidRPr="00732EB2">
        <w:rPr>
          <w:b w:val="0"/>
        </w:rPr>
        <w:t xml:space="preserve">This good performance can be attributed to, well, acting </w:t>
      </w:r>
      <w:r w:rsidRPr="00732EB2">
        <w:rPr>
          <w:b w:val="0"/>
          <w:i/>
        </w:rPr>
        <w:t>almost</w:t>
      </w:r>
      <w:r w:rsidRPr="00732EB2">
        <w:rPr>
          <w:b w:val="0"/>
        </w:rPr>
        <w:t xml:space="preserve"> </w:t>
      </w:r>
      <w:r w:rsidRPr="00732EB2">
        <w:rPr>
          <w:b w:val="0"/>
        </w:rPr>
        <w:lastRenderedPageBreak/>
        <w:t>like a browser when accessing</w:t>
      </w:r>
      <w:r>
        <w:rPr>
          <w:b w:val="0"/>
        </w:rPr>
        <w:t>! Obviously, it’s not as good as an actual browser access, but</w:t>
      </w:r>
      <w:r w:rsidR="008C53E9">
        <w:rPr>
          <w:b w:val="0"/>
        </w:rPr>
        <w:t xml:space="preserve"> it comes pretty close. It turns out to be the only crawler approach with more Max Retries Exceeded than 403s. This tells us that actual </w:t>
      </w:r>
      <w:r w:rsidR="008C53E9">
        <w:rPr>
          <w:b w:val="0"/>
          <w:i/>
        </w:rPr>
        <w:t>errors</w:t>
      </w:r>
      <w:r w:rsidR="008C53E9">
        <w:rPr>
          <w:b w:val="0"/>
        </w:rPr>
        <w:t xml:space="preserve"> are less, but failed connection attempts are more in this case.</w:t>
      </w:r>
    </w:p>
    <w:p w14:paraId="458E94F3" w14:textId="77777777" w:rsidR="00980FA2" w:rsidRDefault="00980FA2" w:rsidP="00980FA2">
      <w:pPr>
        <w:pStyle w:val="Para"/>
        <w:numPr>
          <w:ilvl w:val="1"/>
          <w:numId w:val="17"/>
        </w:numPr>
        <w:rPr>
          <w:b/>
          <w:sz w:val="22"/>
        </w:rPr>
      </w:pPr>
      <w:r>
        <w:rPr>
          <w:b/>
          <w:sz w:val="22"/>
        </w:rPr>
        <w:t>DEFAULT SELENIUM-REQUESTS</w:t>
      </w:r>
    </w:p>
    <w:p w14:paraId="18FEA76C" w14:textId="640516E7" w:rsidR="005A355E" w:rsidRDefault="00980FA2" w:rsidP="002B5109">
      <w:pPr>
        <w:pStyle w:val="Para"/>
        <w:ind w:firstLine="0"/>
      </w:pPr>
      <w:r>
        <w:t>The results for selenium were a bit surprising. It “failed” for a total of 91 out of 500 sites. Most of them were Max Retries Exceeded, we even see 3 different kinds of this type of error! The breakdown is as follows:</w:t>
      </w:r>
    </w:p>
    <w:p w14:paraId="509C0AF4" w14:textId="408E7AA9" w:rsidR="002B5109" w:rsidRDefault="005A355E" w:rsidP="002B5109">
      <w:pPr>
        <w:pStyle w:val="Para"/>
        <w:ind w:firstLine="0"/>
      </w:pPr>
      <w:r>
        <w:rPr>
          <w:noProof/>
          <w:lang w:val="en-US"/>
        </w:rPr>
        <w:drawing>
          <wp:inline distT="0" distB="0" distL="0" distR="0" wp14:anchorId="4C23F478" wp14:editId="3DFD7C18">
            <wp:extent cx="3042920" cy="2574925"/>
            <wp:effectExtent l="0" t="0" r="5080" b="0"/>
            <wp:docPr id="9" name="Picture 9" descr="browser-like_craw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owser-like_crawler.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2920" cy="2574925"/>
                    </a:xfrm>
                    <a:prstGeom prst="rect">
                      <a:avLst/>
                    </a:prstGeom>
                    <a:noFill/>
                    <a:ln>
                      <a:noFill/>
                    </a:ln>
                  </pic:spPr>
                </pic:pic>
              </a:graphicData>
            </a:graphic>
          </wp:inline>
        </w:drawing>
      </w:r>
    </w:p>
    <w:p w14:paraId="0D5D1CD1" w14:textId="10BEBD6F" w:rsidR="002B5109" w:rsidRDefault="002B5109" w:rsidP="002B5109">
      <w:pPr>
        <w:pStyle w:val="Para"/>
        <w:ind w:firstLine="0"/>
      </w:pPr>
    </w:p>
    <w:p w14:paraId="7F03B13D" w14:textId="34FEC616" w:rsidR="002817B2" w:rsidRDefault="005A355E" w:rsidP="008C53E9">
      <w:pPr>
        <w:pStyle w:val="FigureCaption"/>
        <w:ind w:firstLine="708"/>
        <w:jc w:val="both"/>
        <w:rPr>
          <w14:ligatures w14:val="standard"/>
        </w:rPr>
      </w:pPr>
      <w:r>
        <w:rPr>
          <w:rStyle w:val="Label"/>
          <w:rFonts w:ascii="Linux Libertine" w:hAnsi="Linux Libertine"/>
          <w:b/>
          <w14:ligatures w14:val="standard"/>
        </w:rPr>
        <w:t>Figure 5</w:t>
      </w:r>
      <w:r w:rsidR="002B5109" w:rsidRPr="00A62B50">
        <w:rPr>
          <w:rStyle w:val="Label"/>
          <w:rFonts w:ascii="Linux Libertine" w:hAnsi="Linux Libertine"/>
          <w:b/>
          <w14:ligatures w14:val="standard"/>
        </w:rPr>
        <w:t>:</w:t>
      </w:r>
      <w:r w:rsidR="002B5109" w:rsidRPr="00A62B50">
        <w:rPr>
          <w14:ligatures w14:val="standard"/>
        </w:rPr>
        <w:t xml:space="preserve"> </w:t>
      </w:r>
      <w:r>
        <w:rPr>
          <w14:ligatures w14:val="standard"/>
        </w:rPr>
        <w:t>Browser-like</w:t>
      </w:r>
      <w:r w:rsidR="008C53E9">
        <w:rPr>
          <w14:ligatures w14:val="standard"/>
        </w:rPr>
        <w:t xml:space="preserve"> user-agent results</w:t>
      </w:r>
    </w:p>
    <w:p w14:paraId="1A411052" w14:textId="77777777" w:rsidR="002C18DA" w:rsidRPr="002C18DA" w:rsidRDefault="002C18DA" w:rsidP="002C18DA">
      <w:pPr>
        <w:pStyle w:val="Para"/>
        <w:ind w:firstLine="0"/>
      </w:pPr>
      <w:r w:rsidRPr="002C18DA">
        <w:rPr>
          <w:b/>
        </w:rPr>
        <w:t xml:space="preserve">Max retries - NewConnectionError: </w:t>
      </w:r>
      <w:r w:rsidRPr="002C18DA">
        <w:t>qq.com, alipay.com, hao123.com, microsoftonline.com, imdb.com, espn.com, googleusercontent.com, nicovideo.jp, tianya.cn, pixnet.net, amazonaws.com, youth.cn, xinhuanet.com, thestartmagazine.com,</w:t>
      </w:r>
    </w:p>
    <w:p w14:paraId="17C55772" w14:textId="405CC9A7" w:rsidR="002C18DA" w:rsidRPr="002C18DA" w:rsidRDefault="002C18DA" w:rsidP="002C18DA">
      <w:pPr>
        <w:pStyle w:val="Para"/>
        <w:ind w:firstLine="0"/>
      </w:pPr>
      <w:r w:rsidRPr="002C18DA">
        <w:t>cloudfront.net, globo.com, force.com, twimg.com, china.com.cn, bg.blogspot.com, ikea.com, kakaku.com, huffingtonpost.com, caijing.com.cn, huanqiu.com, codeonclick.com, wordreference.com, ltn.com.tw,</w:t>
      </w:r>
      <w:r>
        <w:t xml:space="preserve"> </w:t>
      </w:r>
      <w:r w:rsidRPr="002C18DA">
        <w:t>asos.com, kompas.com, livedoor.com, varzesh3.com, ign.com, hotstar.com, reverso.net, rednet.cn, samsung.com, haber7.com, ndtv.com, livedoor.jp, dmm.co.jp, go.com, repubblica.it, elmundo.es, wiley.com,</w:t>
      </w:r>
      <w:r>
        <w:t xml:space="preserve"> </w:t>
      </w:r>
      <w:r w:rsidRPr="002C18DA">
        <w:t>espncricinfo.com, banvenezh.com, marca</w:t>
      </w:r>
      <w:r>
        <w:t>.com, ytimg.com, cambridge.org</w:t>
      </w:r>
    </w:p>
    <w:p w14:paraId="0C2B86B6" w14:textId="65A8ED48" w:rsidR="002C18DA" w:rsidRPr="002C18DA" w:rsidRDefault="002C18DA" w:rsidP="002C18DA">
      <w:pPr>
        <w:pStyle w:val="Para"/>
        <w:ind w:firstLine="0"/>
      </w:pPr>
      <w:r w:rsidRPr="002C18DA">
        <w:rPr>
          <w:b/>
        </w:rPr>
        <w:t xml:space="preserve">Max retries - SSLError (CertificateError): </w:t>
      </w:r>
      <w:r w:rsidRPr="002C18DA">
        <w:t>soso.com, tribunnews.com, naver.com, onlinesbi.com, gmw.cn, dailymail.co.uk, china.com, people.com.cn, metropcs.mobi, steampowered.com, 39.net, breitbart.co</w:t>
      </w:r>
      <w:r>
        <w:t xml:space="preserve">m, thesaurus.com, bilibili.com, </w:t>
      </w:r>
      <w:r w:rsidRPr="002C18DA">
        <w:t>setn.com, target.com, fromdoctopdf.com, maka.im, state.gov, ups.com, telegraph.co.uk, uidai.gov.in, naver.jp, seasonvar.ru, fedex.com, easypdfcombine.com, re</w:t>
      </w:r>
      <w:r>
        <w:t xml:space="preserve">diff.com, </w:t>
      </w:r>
      <w:r w:rsidR="00006C98">
        <w:t>primosearch.com, lie2anyone.com</w:t>
      </w:r>
      <w:r w:rsidRPr="002C18DA">
        <w:t>, epochtimes.com</w:t>
      </w:r>
    </w:p>
    <w:p w14:paraId="0DA1F10A" w14:textId="5A1A06EE" w:rsidR="00756769" w:rsidRDefault="002C18DA" w:rsidP="002C18DA">
      <w:pPr>
        <w:pStyle w:val="Para"/>
        <w:ind w:firstLine="0"/>
      </w:pPr>
      <w:r w:rsidRPr="002C18DA">
        <w:rPr>
          <w:b/>
        </w:rPr>
        <w:t xml:space="preserve">Max retries -  SSLError (SSLError: Bad Handshake): </w:t>
      </w:r>
      <w:r w:rsidRPr="002C18DA">
        <w:t>hitcpm.com</w:t>
      </w:r>
      <w:r w:rsidR="00756769" w:rsidRPr="002C18DA">
        <w:t>403</w:t>
      </w:r>
    </w:p>
    <w:p w14:paraId="66B1391D" w14:textId="2EA7A2D3" w:rsidR="00A96888" w:rsidRDefault="00A96888" w:rsidP="002C18DA">
      <w:pPr>
        <w:pStyle w:val="Para"/>
        <w:ind w:firstLine="0"/>
      </w:pPr>
      <w:r>
        <w:rPr>
          <w:b/>
        </w:rPr>
        <w:lastRenderedPageBreak/>
        <w:t xml:space="preserve">Timeout: </w:t>
      </w:r>
      <w:r>
        <w:t>rambler.ru</w:t>
      </w:r>
    </w:p>
    <w:p w14:paraId="7FEC7DEB" w14:textId="16CF18FC" w:rsidR="00A96888" w:rsidRPr="00A96888" w:rsidRDefault="00A96888" w:rsidP="002C18DA">
      <w:pPr>
        <w:pStyle w:val="Para"/>
        <w:ind w:firstLine="0"/>
        <w:rPr>
          <w:b/>
        </w:rPr>
      </w:pPr>
      <w:r>
        <w:rPr>
          <w:b/>
        </w:rPr>
        <w:t xml:space="preserve">Connection Aborted: </w:t>
      </w:r>
      <w:r w:rsidRPr="00A96888">
        <w:t>alicdn.com</w:t>
      </w:r>
    </w:p>
    <w:p w14:paraId="18A8CD00" w14:textId="22913E0C" w:rsidR="00756769" w:rsidRDefault="00B92840" w:rsidP="00756769">
      <w:pPr>
        <w:pStyle w:val="Para"/>
        <w:ind w:firstLine="0"/>
      </w:pPr>
      <w:r>
        <w:rPr>
          <w:b/>
        </w:rPr>
        <w:t>403</w:t>
      </w:r>
      <w:r w:rsidR="00756769" w:rsidRPr="00FE2145">
        <w:rPr>
          <w:b/>
        </w:rPr>
        <w:t>:</w:t>
      </w:r>
      <w:r>
        <w:t xml:space="preserve"> </w:t>
      </w:r>
      <w:r w:rsidRPr="00B92840">
        <w:t>adexchangeperformance.com, buzzadnetwork.com, udemy.com, fiverr.com, fwbntw.com, media.tumblr.com</w:t>
      </w:r>
    </w:p>
    <w:p w14:paraId="6206E54C" w14:textId="57A8C658" w:rsidR="00B92840" w:rsidRPr="00B92840" w:rsidRDefault="00B92840" w:rsidP="00756769">
      <w:pPr>
        <w:pStyle w:val="Para"/>
        <w:ind w:firstLine="0"/>
      </w:pPr>
      <w:r>
        <w:rPr>
          <w:b/>
        </w:rPr>
        <w:t xml:space="preserve">404: </w:t>
      </w:r>
      <w:r w:rsidRPr="00B92840">
        <w:t>csdn.net</w:t>
      </w:r>
    </w:p>
    <w:p w14:paraId="3D978A79" w14:textId="4E8313F2" w:rsidR="00B92840" w:rsidRPr="00B92840" w:rsidRDefault="00B92840" w:rsidP="00756769">
      <w:pPr>
        <w:pStyle w:val="Para"/>
        <w:ind w:firstLine="0"/>
      </w:pPr>
      <w:r>
        <w:rPr>
          <w:b/>
        </w:rPr>
        <w:t>408:</w:t>
      </w:r>
      <w:r w:rsidRPr="00B92840">
        <w:t xml:space="preserve"> application-77my.com</w:t>
      </w:r>
    </w:p>
    <w:p w14:paraId="1ECD2D9A" w14:textId="7B0063BA" w:rsidR="00756769" w:rsidRDefault="00756769" w:rsidP="00756769">
      <w:pPr>
        <w:pStyle w:val="Para"/>
        <w:ind w:firstLine="0"/>
      </w:pPr>
      <w:r>
        <w:rPr>
          <w:b/>
        </w:rPr>
        <w:t>500</w:t>
      </w:r>
      <w:r w:rsidRPr="00FE2145">
        <w:rPr>
          <w:b/>
        </w:rPr>
        <w:t>:</w:t>
      </w:r>
      <w:r>
        <w:t xml:space="preserve"> </w:t>
      </w:r>
      <w:r w:rsidR="00A96888" w:rsidRPr="00A96888">
        <w:t>taboola.com</w:t>
      </w:r>
    </w:p>
    <w:p w14:paraId="405B340D" w14:textId="132B41B8" w:rsidR="00756769" w:rsidRDefault="00756769" w:rsidP="00756769">
      <w:pPr>
        <w:pStyle w:val="Para"/>
        <w:ind w:firstLine="0"/>
      </w:pPr>
      <w:r w:rsidRPr="00FE2145">
        <w:rPr>
          <w:b/>
        </w:rPr>
        <w:t>503:</w:t>
      </w:r>
      <w:r>
        <w:t xml:space="preserve"> kissanime.ru</w:t>
      </w:r>
      <w:r w:rsidR="00A96888">
        <w:t xml:space="preserve">, </w:t>
      </w:r>
      <w:r w:rsidR="00A96888" w:rsidRPr="00A96888">
        <w:t>hdfcbank.com</w:t>
      </w:r>
    </w:p>
    <w:p w14:paraId="7D84FE97" w14:textId="7F4B229B" w:rsidR="00A96888" w:rsidRPr="00A96888" w:rsidRDefault="00A96888" w:rsidP="00756769">
      <w:pPr>
        <w:pStyle w:val="Para"/>
        <w:ind w:firstLine="0"/>
      </w:pPr>
      <w:r>
        <w:rPr>
          <w:b/>
        </w:rPr>
        <w:t xml:space="preserve">521: </w:t>
      </w:r>
      <w:r>
        <w:t>ntd.tv</w:t>
      </w:r>
    </w:p>
    <w:p w14:paraId="05E8BF07" w14:textId="77777777" w:rsidR="00756769" w:rsidRDefault="00756769" w:rsidP="00756769">
      <w:pPr>
        <w:pStyle w:val="Para"/>
        <w:ind w:firstLine="0"/>
      </w:pPr>
    </w:p>
    <w:p w14:paraId="4CF51D06" w14:textId="40894520" w:rsidR="00756769" w:rsidRDefault="00756769" w:rsidP="00756769">
      <w:pPr>
        <w:pStyle w:val="Para"/>
        <w:ind w:firstLine="0"/>
      </w:pPr>
      <w:r>
        <w:t xml:space="preserve">The proportion of errors are summarized through </w:t>
      </w:r>
      <w:r w:rsidR="008D05A1">
        <w:t>Figure 6:</w:t>
      </w:r>
    </w:p>
    <w:p w14:paraId="5E39A2DE" w14:textId="77777777" w:rsidR="00071263" w:rsidRDefault="00071263" w:rsidP="00756769">
      <w:pPr>
        <w:pStyle w:val="Para"/>
        <w:ind w:firstLine="0"/>
      </w:pPr>
    </w:p>
    <w:p w14:paraId="79071676" w14:textId="45632B62" w:rsidR="008D05A1" w:rsidRDefault="00071263" w:rsidP="00756769">
      <w:pPr>
        <w:pStyle w:val="Para"/>
        <w:ind w:firstLine="0"/>
      </w:pPr>
      <w:r>
        <w:rPr>
          <w:noProof/>
          <w:lang w:val="en-US"/>
        </w:rPr>
        <w:drawing>
          <wp:inline distT="0" distB="0" distL="0" distR="0" wp14:anchorId="7D22DB2F" wp14:editId="000470AC">
            <wp:extent cx="3042920" cy="1697355"/>
            <wp:effectExtent l="0" t="0" r="5080" b="4445"/>
            <wp:docPr id="11" name="Picture 11" descr="selenium_headless_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nium_headless_chrom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2920" cy="1697355"/>
                    </a:xfrm>
                    <a:prstGeom prst="rect">
                      <a:avLst/>
                    </a:prstGeom>
                    <a:noFill/>
                    <a:ln>
                      <a:noFill/>
                    </a:ln>
                  </pic:spPr>
                </pic:pic>
              </a:graphicData>
            </a:graphic>
          </wp:inline>
        </w:drawing>
      </w:r>
    </w:p>
    <w:p w14:paraId="78D88E45" w14:textId="3ED99C24" w:rsidR="00436CA7" w:rsidRPr="00436CA7" w:rsidRDefault="00436CA7" w:rsidP="00436CA7">
      <w:pPr>
        <w:pStyle w:val="FigureCaption"/>
        <w:ind w:firstLine="708"/>
        <w:jc w:val="both"/>
        <w:rPr>
          <w14:ligatures w14:val="standard"/>
        </w:rPr>
      </w:pPr>
      <w:r>
        <w:rPr>
          <w:rStyle w:val="Label"/>
          <w:rFonts w:ascii="Linux Libertine" w:hAnsi="Linux Libertine"/>
          <w:b/>
          <w14:ligatures w14:val="standard"/>
        </w:rPr>
        <w:t>Figure 6: Selenium headless Chrome</w:t>
      </w:r>
      <w:r>
        <w:rPr>
          <w14:ligatures w14:val="standard"/>
        </w:rPr>
        <w:t xml:space="preserve"> results</w:t>
      </w:r>
    </w:p>
    <w:p w14:paraId="74F36C2D" w14:textId="6B5D00D9" w:rsidR="002C7DEF" w:rsidRDefault="007512C8" w:rsidP="00756769">
      <w:pPr>
        <w:pStyle w:val="FigureCaption"/>
        <w:jc w:val="both"/>
        <w:rPr>
          <w:rFonts w:cstheme="minorBidi"/>
          <w:b w:val="0"/>
          <w:lang w:val="en-GB"/>
          <w14:ligatures w14:val="standard"/>
        </w:rPr>
      </w:pPr>
      <w:r>
        <w:rPr>
          <w:rFonts w:cstheme="minorBidi"/>
          <w:b w:val="0"/>
          <w:lang w:val="en-GB"/>
          <w14:ligatures w14:val="standard"/>
        </w:rPr>
        <w:t xml:space="preserve">The results are very surprising. This approach “fails” for ~1/5 websites. It should be noted here that actual </w:t>
      </w:r>
      <w:r>
        <w:rPr>
          <w:rFonts w:cstheme="minorBidi"/>
          <w:b w:val="0"/>
          <w:i/>
          <w:lang w:val="en-GB"/>
          <w14:ligatures w14:val="standard"/>
        </w:rPr>
        <w:t>errors</w:t>
      </w:r>
      <w:r>
        <w:rPr>
          <w:rFonts w:cstheme="minorBidi"/>
          <w:b w:val="0"/>
          <w:lang w:val="en-GB"/>
          <w14:ligatures w14:val="standard"/>
        </w:rPr>
        <w:t xml:space="preserve"> aren’t that high, but failed connections due to Max Retires are; they make up for around 90% of all our errors. As noted earlier, we’re limited in our implementation. These high number of max retries can be attributed to the method/library that we’re using: selenium-requests. Some inherent property of this library is preventing successful connections</w:t>
      </w:r>
      <w:r w:rsidR="00BB4AC7">
        <w:rPr>
          <w:rFonts w:cstheme="minorBidi"/>
          <w:b w:val="0"/>
          <w:lang w:val="en-GB"/>
          <w14:ligatures w14:val="standard"/>
        </w:rPr>
        <w:t xml:space="preserve"> to these sites</w:t>
      </w:r>
      <w:r>
        <w:rPr>
          <w:rFonts w:cstheme="minorBidi"/>
          <w:b w:val="0"/>
          <w:lang w:val="en-GB"/>
          <w14:ligatures w14:val="standard"/>
        </w:rPr>
        <w:t>. This holds true because I ran the experiment again with just Selenium webdriver, no selenium</w:t>
      </w:r>
      <w:r w:rsidR="00D55135">
        <w:rPr>
          <w:rFonts w:cstheme="minorBidi"/>
          <w:b w:val="0"/>
          <w:lang w:val="en-GB"/>
          <w14:ligatures w14:val="standard"/>
        </w:rPr>
        <w:t xml:space="preserve">-requests. </w:t>
      </w:r>
      <w:r w:rsidR="00D65929">
        <w:rPr>
          <w:rFonts w:cstheme="minorBidi"/>
          <w:b w:val="0"/>
          <w:lang w:val="en-GB"/>
          <w14:ligatures w14:val="standard"/>
        </w:rPr>
        <w:t>I use the “get_screenshot_as_file” method of the webdriver to st</w:t>
      </w:r>
      <w:r w:rsidR="002C7DEF">
        <w:rPr>
          <w:rFonts w:cstheme="minorBidi"/>
          <w:b w:val="0"/>
          <w:lang w:val="en-GB"/>
          <w14:ligatures w14:val="standard"/>
        </w:rPr>
        <w:t>ore screenshots and manually</w:t>
      </w:r>
      <w:r w:rsidR="00D65929">
        <w:rPr>
          <w:rFonts w:cstheme="minorBidi"/>
          <w:b w:val="0"/>
          <w:lang w:val="en-GB"/>
          <w14:ligatures w14:val="standard"/>
        </w:rPr>
        <w:t xml:space="preserve"> checked the results for the sites that gave max retries for selenium-requests. They worked fine</w:t>
      </w:r>
      <w:r w:rsidR="002C7DEF">
        <w:rPr>
          <w:rFonts w:cstheme="minorBidi"/>
          <w:b w:val="0"/>
          <w:lang w:val="en-GB"/>
          <w14:ligatures w14:val="standard"/>
        </w:rPr>
        <w:t xml:space="preserve"> here</w:t>
      </w:r>
      <w:r w:rsidR="00D65929">
        <w:rPr>
          <w:rFonts w:cstheme="minorBidi"/>
          <w:b w:val="0"/>
          <w:lang w:val="en-GB"/>
          <w14:ligatures w14:val="standard"/>
        </w:rPr>
        <w:t>!</w:t>
      </w:r>
      <w:r w:rsidR="002C7DEF">
        <w:rPr>
          <w:rFonts w:cstheme="minorBidi"/>
          <w:b w:val="0"/>
          <w:lang w:val="en-GB"/>
          <w14:ligatures w14:val="standard"/>
        </w:rPr>
        <w:t xml:space="preserve"> Like stated before in section 4.5, the results here may not be true representation of Selenium works, and it turns out to be the case for Max Retries Exceeded.</w:t>
      </w:r>
    </w:p>
    <w:p w14:paraId="3CEA86B4" w14:textId="199C0D82" w:rsidR="003B6C19" w:rsidRPr="000F1E31" w:rsidRDefault="003B6C19" w:rsidP="000F1E31">
      <w:pPr>
        <w:pStyle w:val="Para"/>
        <w:numPr>
          <w:ilvl w:val="1"/>
          <w:numId w:val="17"/>
        </w:numPr>
        <w:rPr>
          <w:b/>
          <w:sz w:val="22"/>
        </w:rPr>
      </w:pPr>
      <w:r>
        <w:rPr>
          <w:b/>
          <w:sz w:val="22"/>
        </w:rPr>
        <w:t>FAILED</w:t>
      </w:r>
      <w:r w:rsidR="003C4999">
        <w:rPr>
          <w:b/>
          <w:sz w:val="22"/>
        </w:rPr>
        <w:t xml:space="preserve"> SELENIUM</w:t>
      </w:r>
      <w:r>
        <w:rPr>
          <w:b/>
          <w:sz w:val="22"/>
        </w:rPr>
        <w:t xml:space="preserve"> ATTEMPTS</w:t>
      </w:r>
    </w:p>
    <w:p w14:paraId="12BEF9FD" w14:textId="77777777" w:rsidR="000F1E31" w:rsidRDefault="003B6C19" w:rsidP="003B6C19">
      <w:pPr>
        <w:pStyle w:val="Para"/>
        <w:ind w:firstLine="0"/>
      </w:pPr>
      <w:r>
        <w:t>Before going through the screenshots of actual Selenium, I looked more into Max Retries errors. A couple articles noted that it can be from the server side, when you try to send too many requests</w:t>
      </w:r>
      <w:r w:rsidR="000F1E31">
        <w:t xml:space="preserve"> in a short duration and you just get blocked. To try and get around this, I let the program sleep for 3 seconds between each request. Unfortunately, there was absolutely no change in results: Max Retries were still prevalent.</w:t>
      </w:r>
    </w:p>
    <w:p w14:paraId="466DAE54" w14:textId="771003B7" w:rsidR="00756769" w:rsidRPr="002817B2" w:rsidRDefault="000F1E31" w:rsidP="00846B8B">
      <w:pPr>
        <w:pStyle w:val="Para"/>
        <w:ind w:firstLine="0"/>
      </w:pPr>
      <w:r>
        <w:t xml:space="preserve">Another thing I tried was trying to send using Chinese and Russian IPs, as a lot of top 500 sites were from these countries, and I wondered if the errors would mitigate by doing this. Unfortunately, after obtaining the IPs and ports from the method stated in section 4.7, and setting the proxy fields of the webdriver, no request was going through, the program just waited to send it. </w:t>
      </w:r>
      <w:r>
        <w:lastRenderedPageBreak/>
        <w:t>Maybe the changing of IP was incompatible with selenium-requests, as this approach works with Selenium on its own.</w:t>
      </w:r>
      <w:r w:rsidR="003B6C19">
        <w:t xml:space="preserve"> </w:t>
      </w:r>
    </w:p>
    <w:p w14:paraId="748C55FB" w14:textId="06216022" w:rsidR="003A6DB5" w:rsidRPr="00555C39" w:rsidRDefault="00846B8B" w:rsidP="00555C39">
      <w:pPr>
        <w:pStyle w:val="Head1"/>
      </w:pPr>
      <w:r w:rsidRPr="00555C39">
        <w:t>6</w:t>
      </w:r>
      <w:r w:rsidR="00FF1AC1" w:rsidRPr="00555C39">
        <w:rPr>
          <w:szCs w:val="22"/>
        </w:rPr>
        <w:t> </w:t>
      </w:r>
      <w:r w:rsidR="003A6DB5" w:rsidRPr="00555C39">
        <w:t>CONCLUSION</w:t>
      </w:r>
    </w:p>
    <w:p w14:paraId="0EA215FC" w14:textId="455AAF88" w:rsidR="00555C39" w:rsidRDefault="003A6DB5" w:rsidP="00555C39">
      <w:pPr>
        <w:pStyle w:val="Head1"/>
        <w:rPr>
          <w:b w:val="0"/>
          <w:sz w:val="18"/>
        </w:rPr>
      </w:pPr>
      <w:r w:rsidRPr="00555C39">
        <w:rPr>
          <w:b w:val="0"/>
          <w:sz w:val="18"/>
        </w:rPr>
        <w:t>In this project, I’ve attempted to explore the behavior of websites</w:t>
      </w:r>
      <w:r w:rsidR="00DF707E" w:rsidRPr="00555C39">
        <w:rPr>
          <w:b w:val="0"/>
          <w:sz w:val="18"/>
        </w:rPr>
        <w:t>, crawlers and Selenium. The project gave some interesting results, particularly the failures with selenium, but I attribute them to the nature of the alternative library used (selenium-requests)</w:t>
      </w:r>
      <w:r w:rsidR="00555C39" w:rsidRPr="00555C39">
        <w:rPr>
          <w:b w:val="0"/>
          <w:sz w:val="18"/>
        </w:rPr>
        <w:t xml:space="preserve"> instead of</w:t>
      </w:r>
      <w:r w:rsidR="00555C39" w:rsidRPr="00555C39">
        <w:t xml:space="preserve"> </w:t>
      </w:r>
      <w:r w:rsidR="00555C39" w:rsidRPr="00555C39">
        <w:rPr>
          <w:b w:val="0"/>
          <w:sz w:val="18"/>
        </w:rPr>
        <w:t xml:space="preserve">Selenium itself. </w:t>
      </w:r>
      <w:r w:rsidR="00555C39">
        <w:rPr>
          <w:b w:val="0"/>
          <w:sz w:val="18"/>
        </w:rPr>
        <w:t>A total of 6</w:t>
      </w:r>
      <w:r w:rsidR="00555C39" w:rsidRPr="00555C39">
        <w:rPr>
          <w:b w:val="0"/>
          <w:sz w:val="18"/>
        </w:rPr>
        <w:t xml:space="preserve"> sites always give a 403, even from a browser, and they</w:t>
      </w:r>
      <w:r w:rsidR="00555C39">
        <w:rPr>
          <w:b w:val="0"/>
          <w:sz w:val="18"/>
        </w:rPr>
        <w:t xml:space="preserve"> can be excluded from our results. In light of </w:t>
      </w:r>
      <w:r w:rsidR="00430263">
        <w:rPr>
          <w:b w:val="0"/>
          <w:sz w:val="18"/>
        </w:rPr>
        <w:t xml:space="preserve">the results and </w:t>
      </w:r>
      <w:r w:rsidR="00555C39">
        <w:rPr>
          <w:b w:val="0"/>
          <w:sz w:val="18"/>
        </w:rPr>
        <w:t xml:space="preserve">this fact, I conclude that websites, at least the top ones, generally allow access to them, </w:t>
      </w:r>
      <w:r w:rsidR="00430263">
        <w:rPr>
          <w:b w:val="0"/>
          <w:sz w:val="18"/>
        </w:rPr>
        <w:t xml:space="preserve">whether the user-agent is an empty one, our custom one with the link for more info, or a browser-like one. Maybe this is because we were simply innocuously trying to access their page, or maybe they also take some other factors into account other than just user-agent. An interesting extension of </w:t>
      </w:r>
      <w:r w:rsidR="00632358">
        <w:rPr>
          <w:b w:val="0"/>
          <w:sz w:val="18"/>
        </w:rPr>
        <w:t>this project could be looking deeper into other fields that could be taken into account and varying them and comparing results with the current project.</w:t>
      </w:r>
    </w:p>
    <w:p w14:paraId="5CA72AEC" w14:textId="7B322282" w:rsidR="00AB0BD7" w:rsidRPr="00555C39" w:rsidRDefault="00AB0BD7" w:rsidP="00555C39">
      <w:pPr>
        <w:pStyle w:val="Head1"/>
        <w:rPr>
          <w:b w:val="0"/>
          <w:sz w:val="18"/>
        </w:rPr>
      </w:pPr>
      <w:r w:rsidRPr="00A62B50">
        <w:rPr>
          <w:lang w:eastAsia="it-IT"/>
          <w14:ligatures w14:val="standard"/>
        </w:rPr>
        <w:t>A</w:t>
      </w:r>
      <w:r w:rsidR="00F85D84" w:rsidRPr="00A62B50">
        <w:rPr>
          <w:szCs w:val="22"/>
          <w14:ligatures w14:val="standard"/>
        </w:rPr>
        <w:t> </w:t>
      </w:r>
      <w:r w:rsidRPr="00A62B50">
        <w:rPr>
          <w:lang w:eastAsia="it-IT"/>
          <w14:ligatures w14:val="standard"/>
        </w:rPr>
        <w:t>HEADINGS IN APPENDICES</w:t>
      </w:r>
    </w:p>
    <w:p w14:paraId="2443805E" w14:textId="430CD956" w:rsidR="003D7514" w:rsidRPr="00A62B50" w:rsidRDefault="00AB0BD7" w:rsidP="00632358">
      <w:pPr>
        <w:pStyle w:val="Para"/>
      </w:pPr>
      <w:r w:rsidRPr="00A62B50">
        <w:t>Here is an outline of the body of this document in Appendix-appropriate form:</w:t>
      </w:r>
    </w:p>
    <w:p w14:paraId="14259E2E" w14:textId="02320815" w:rsidR="00B15243" w:rsidRPr="00A62B50" w:rsidRDefault="00AB0BD7" w:rsidP="00AB0BD7">
      <w:pPr>
        <w:pStyle w:val="AppendixH2"/>
        <w:rPr>
          <w:lang w:eastAsia="it-IT"/>
          <w14:ligatures w14:val="standard"/>
        </w:rPr>
      </w:pPr>
      <w:r w:rsidRPr="00A62B50">
        <w:rPr>
          <w:lang w:eastAsia="it-IT"/>
          <w14:ligatures w14:val="standard"/>
        </w:rPr>
        <w:t>A.1</w:t>
      </w:r>
      <w:r w:rsidR="00DE114B" w:rsidRPr="00A62B50">
        <w:rPr>
          <w:szCs w:val="22"/>
          <w14:ligatures w14:val="standard"/>
        </w:rPr>
        <w:t> </w:t>
      </w:r>
      <w:r w:rsidRPr="00A62B50">
        <w:rPr>
          <w:lang w:eastAsia="it-IT"/>
          <w14:ligatures w14:val="standard"/>
        </w:rPr>
        <w:t>Introduction</w:t>
      </w:r>
    </w:p>
    <w:p w14:paraId="3FAAA8F7" w14:textId="559B7E3B" w:rsidR="00AB0BD7" w:rsidRDefault="00AB0BD7" w:rsidP="00AB0BD7">
      <w:pPr>
        <w:pStyle w:val="AppendixH2"/>
        <w:rPr>
          <w14:ligatures w14:val="standard"/>
        </w:rPr>
      </w:pPr>
      <w:r w:rsidRPr="00A62B50">
        <w:rPr>
          <w:lang w:eastAsia="it-IT"/>
          <w14:ligatures w14:val="standard"/>
        </w:rPr>
        <w:t>A.2</w:t>
      </w:r>
      <w:r w:rsidR="00DE114B" w:rsidRPr="00A62B50">
        <w:rPr>
          <w:szCs w:val="22"/>
          <w14:ligatures w14:val="standard"/>
        </w:rPr>
        <w:t> </w:t>
      </w:r>
      <w:r w:rsidR="00C65644">
        <w:rPr>
          <w14:ligatures w14:val="standard"/>
        </w:rPr>
        <w:t>Motivation</w:t>
      </w:r>
    </w:p>
    <w:p w14:paraId="546CB80A" w14:textId="69DD2A21" w:rsidR="00B15243" w:rsidRDefault="00B15243" w:rsidP="00AB0BD7">
      <w:pPr>
        <w:pStyle w:val="AppendixH2"/>
        <w:rPr>
          <w14:ligatures w14:val="standard"/>
        </w:rPr>
      </w:pPr>
      <w:r>
        <w:rPr>
          <w14:ligatures w14:val="standard"/>
        </w:rPr>
        <w:t>A.3    Related work</w:t>
      </w:r>
    </w:p>
    <w:p w14:paraId="64A6244E" w14:textId="54CBA8E4" w:rsidR="00B15243" w:rsidRPr="00A62B50" w:rsidRDefault="00B15243" w:rsidP="00AB0BD7">
      <w:pPr>
        <w:pStyle w:val="AppendixH2"/>
        <w:rPr>
          <w:lang w:eastAsia="it-IT"/>
          <w14:ligatures w14:val="standard"/>
        </w:rPr>
      </w:pPr>
      <w:r>
        <w:rPr>
          <w14:ligatures w14:val="standard"/>
        </w:rPr>
        <w:t>A.4    Experiments</w:t>
      </w:r>
    </w:p>
    <w:p w14:paraId="1120E1D4" w14:textId="64724779" w:rsidR="00AB0BD7" w:rsidRPr="00A62B50" w:rsidRDefault="00AB0BD7" w:rsidP="00AB0BD7">
      <w:pPr>
        <w:pStyle w:val="AppendixH3"/>
        <w:rPr>
          <w:lang w:eastAsia="it-IT"/>
          <w14:ligatures w14:val="standard"/>
        </w:rPr>
      </w:pPr>
      <w:r w:rsidRPr="00A62B50">
        <w:rPr>
          <w:lang w:eastAsia="it-IT"/>
          <w14:ligatures w14:val="standard"/>
        </w:rPr>
        <w:t>A.2.1</w:t>
      </w:r>
      <w:r w:rsidR="005229DC" w:rsidRPr="00A62B50">
        <w:rPr>
          <w:sz w:val="22"/>
          <w:szCs w:val="22"/>
          <w14:ligatures w14:val="standard"/>
        </w:rPr>
        <w:t> </w:t>
      </w:r>
      <w:r w:rsidR="00B15243">
        <w:rPr>
          <w:lang w:eastAsia="it-IT"/>
          <w14:ligatures w14:val="standard"/>
        </w:rPr>
        <w:t>Obtaining top websites list</w:t>
      </w:r>
    </w:p>
    <w:p w14:paraId="35842A2E" w14:textId="46BBD049" w:rsidR="00AB0BD7" w:rsidRPr="00A62B50" w:rsidRDefault="00AB0BD7" w:rsidP="00AB0BD7">
      <w:pPr>
        <w:pStyle w:val="AppendixH3"/>
        <w:rPr>
          <w:lang w:eastAsia="it-IT"/>
          <w14:ligatures w14:val="standard"/>
        </w:rPr>
      </w:pPr>
      <w:r w:rsidRPr="00A62B50">
        <w:rPr>
          <w:lang w:eastAsia="it-IT"/>
          <w14:ligatures w14:val="standard"/>
        </w:rPr>
        <w:t>A.2.2</w:t>
      </w:r>
      <w:r w:rsidR="005229DC" w:rsidRPr="00A62B50">
        <w:rPr>
          <w:sz w:val="22"/>
          <w:szCs w:val="22"/>
          <w14:ligatures w14:val="standard"/>
        </w:rPr>
        <w:t> </w:t>
      </w:r>
      <w:r w:rsidR="00B15243">
        <w:rPr>
          <w:lang w:eastAsia="it-IT"/>
          <w14:ligatures w14:val="standard"/>
        </w:rPr>
        <w:t>Creating crawler and sending requests</w:t>
      </w:r>
    </w:p>
    <w:p w14:paraId="38636872" w14:textId="75EB80A1" w:rsidR="00AB0BD7" w:rsidRPr="00A62B50" w:rsidRDefault="00985EF8" w:rsidP="00812DAA">
      <w:pPr>
        <w:pStyle w:val="AppendixH3"/>
        <w:rPr>
          <w:lang w:eastAsia="it-IT"/>
          <w14:ligatures w14:val="standard"/>
        </w:rPr>
      </w:pPr>
      <w:r w:rsidRPr="00A62B50">
        <w:rPr>
          <w:lang w:eastAsia="it-IT"/>
          <w14:ligatures w14:val="standard"/>
        </w:rPr>
        <w:t>A.2.3</w:t>
      </w:r>
      <w:r w:rsidRPr="00A62B50">
        <w:rPr>
          <w:sz w:val="22"/>
          <w:szCs w:val="22"/>
          <w14:ligatures w14:val="standard"/>
        </w:rPr>
        <w:t> </w:t>
      </w:r>
      <w:r w:rsidR="00B15243">
        <w:rPr>
          <w:lang w:eastAsia="it-IT"/>
          <w14:ligatures w14:val="standard"/>
        </w:rPr>
        <w:t>User-Agent variations</w:t>
      </w:r>
    </w:p>
    <w:p w14:paraId="58AAA3D8" w14:textId="6CD16339" w:rsidR="00AB0BD7" w:rsidRDefault="00985EF8" w:rsidP="00F03191">
      <w:pPr>
        <w:pStyle w:val="AppendixH3"/>
        <w:rPr>
          <w:lang w:eastAsia="it-IT"/>
          <w14:ligatures w14:val="standard"/>
        </w:rPr>
      </w:pPr>
      <w:r w:rsidRPr="00A62B50">
        <w:rPr>
          <w:lang w:eastAsia="it-IT"/>
          <w14:ligatures w14:val="standard"/>
        </w:rPr>
        <w:t>A.2.4</w:t>
      </w:r>
      <w:r w:rsidRPr="00A62B50">
        <w:rPr>
          <w:sz w:val="22"/>
          <w:szCs w:val="22"/>
          <w14:ligatures w14:val="standard"/>
        </w:rPr>
        <w:t> </w:t>
      </w:r>
      <w:r w:rsidR="00B15243">
        <w:rPr>
          <w:lang w:eastAsia="it-IT"/>
          <w14:ligatures w14:val="standard"/>
        </w:rPr>
        <w:t>Recording crawler responses</w:t>
      </w:r>
    </w:p>
    <w:p w14:paraId="37D8685C" w14:textId="229BE55B" w:rsidR="00B15243" w:rsidRDefault="00B15243" w:rsidP="00F03191">
      <w:pPr>
        <w:pStyle w:val="AppendixH3"/>
        <w:rPr>
          <w:lang w:eastAsia="it-IT"/>
          <w14:ligatures w14:val="standard"/>
        </w:rPr>
      </w:pPr>
      <w:r>
        <w:rPr>
          <w:lang w:eastAsia="it-IT"/>
          <w14:ligatures w14:val="standard"/>
        </w:rPr>
        <w:t>A.2.5    Access websites using Selenium headless browser</w:t>
      </w:r>
    </w:p>
    <w:p w14:paraId="1054DC80" w14:textId="51AD88ED" w:rsidR="00B15243" w:rsidRDefault="00B15243" w:rsidP="00F03191">
      <w:pPr>
        <w:pStyle w:val="AppendixH3"/>
        <w:rPr>
          <w:lang w:eastAsia="it-IT"/>
          <w14:ligatures w14:val="standard"/>
        </w:rPr>
      </w:pPr>
      <w:r>
        <w:rPr>
          <w:lang w:eastAsia="it-IT"/>
          <w14:ligatures w14:val="standard"/>
        </w:rPr>
        <w:t>A.2.6    Recording Selenium responses</w:t>
      </w:r>
    </w:p>
    <w:p w14:paraId="51BA9924" w14:textId="096AC843" w:rsidR="00B15243" w:rsidRPr="00A62B50" w:rsidRDefault="00B15243" w:rsidP="00F03191">
      <w:pPr>
        <w:pStyle w:val="AppendixH3"/>
        <w:rPr>
          <w:lang w:eastAsia="it-IT"/>
          <w14:ligatures w14:val="standard"/>
        </w:rPr>
      </w:pPr>
      <w:r>
        <w:rPr>
          <w:lang w:eastAsia="it-IT"/>
          <w14:ligatures w14:val="standard"/>
        </w:rPr>
        <w:t>A.2.7   Selenium variation experiments</w:t>
      </w:r>
    </w:p>
    <w:p w14:paraId="310B735B" w14:textId="790BA91F" w:rsidR="00AB0802" w:rsidRPr="00A62B50" w:rsidRDefault="00DD6E95" w:rsidP="00AB0802">
      <w:pPr>
        <w:pStyle w:val="AppendixH2"/>
        <w:rPr>
          <w14:ligatures w14:val="standard"/>
        </w:rPr>
      </w:pPr>
      <w:r>
        <w:rPr>
          <w14:ligatures w14:val="standard"/>
        </w:rPr>
        <w:t>A.5</w:t>
      </w:r>
      <w:r w:rsidR="00AB0802" w:rsidRPr="00A62B50">
        <w:rPr>
          <w:szCs w:val="22"/>
          <w14:ligatures w14:val="standard"/>
        </w:rPr>
        <w:t> </w:t>
      </w:r>
      <w:r w:rsidR="00AB0802" w:rsidRPr="00A62B50">
        <w:rPr>
          <w14:ligatures w14:val="standard"/>
        </w:rPr>
        <w:t>Results and Discussion</w:t>
      </w:r>
    </w:p>
    <w:p w14:paraId="1F552D32" w14:textId="3AF44F93" w:rsidR="00610812" w:rsidRPr="00A62B50" w:rsidRDefault="00610812" w:rsidP="00610812">
      <w:pPr>
        <w:pStyle w:val="AppendixH3"/>
        <w:rPr>
          <w:lang w:eastAsia="it-IT"/>
          <w14:ligatures w14:val="standard"/>
        </w:rPr>
      </w:pPr>
      <w:r w:rsidRPr="00A62B50">
        <w:rPr>
          <w:lang w:eastAsia="it-IT"/>
          <w14:ligatures w14:val="standard"/>
        </w:rPr>
        <w:t>A.3.1</w:t>
      </w:r>
      <w:r w:rsidRPr="00A62B50">
        <w:rPr>
          <w:sz w:val="22"/>
          <w:szCs w:val="22"/>
          <w14:ligatures w14:val="standard"/>
        </w:rPr>
        <w:t> </w:t>
      </w:r>
      <w:r w:rsidR="00B15243">
        <w:rPr>
          <w:lang w:eastAsia="it-IT"/>
          <w14:ligatures w14:val="standard"/>
        </w:rPr>
        <w:t>Custom User-Agent crawler</w:t>
      </w:r>
    </w:p>
    <w:p w14:paraId="5546A178" w14:textId="46A87721" w:rsidR="00B15243" w:rsidRPr="00A62B50" w:rsidRDefault="00B15243" w:rsidP="00B15243">
      <w:pPr>
        <w:pStyle w:val="AppendixH3"/>
        <w:rPr>
          <w:lang w:eastAsia="it-IT"/>
          <w14:ligatures w14:val="standard"/>
        </w:rPr>
      </w:pPr>
      <w:r>
        <w:rPr>
          <w:lang w:eastAsia="it-IT"/>
          <w14:ligatures w14:val="standard"/>
        </w:rPr>
        <w:t>A.3.2</w:t>
      </w:r>
      <w:r w:rsidRPr="00A62B50">
        <w:rPr>
          <w:sz w:val="22"/>
          <w:szCs w:val="22"/>
          <w14:ligatures w14:val="standard"/>
        </w:rPr>
        <w:t> </w:t>
      </w:r>
      <w:r>
        <w:rPr>
          <w:lang w:eastAsia="it-IT"/>
          <w14:ligatures w14:val="standard"/>
        </w:rPr>
        <w:t>Empty User-Agent crawler</w:t>
      </w:r>
    </w:p>
    <w:p w14:paraId="11AD6AB6" w14:textId="38C31ABB" w:rsidR="00B15243" w:rsidRDefault="00B15243" w:rsidP="00B15243">
      <w:pPr>
        <w:pStyle w:val="AppendixH3"/>
        <w:rPr>
          <w:lang w:eastAsia="it-IT"/>
          <w14:ligatures w14:val="standard"/>
        </w:rPr>
      </w:pPr>
      <w:r>
        <w:rPr>
          <w:lang w:eastAsia="it-IT"/>
          <w14:ligatures w14:val="standard"/>
        </w:rPr>
        <w:t>A.3.3</w:t>
      </w:r>
      <w:r w:rsidRPr="00A62B50">
        <w:rPr>
          <w:sz w:val="22"/>
          <w:szCs w:val="22"/>
          <w14:ligatures w14:val="standard"/>
        </w:rPr>
        <w:t> </w:t>
      </w:r>
      <w:r>
        <w:rPr>
          <w:lang w:eastAsia="it-IT"/>
          <w14:ligatures w14:val="standard"/>
        </w:rPr>
        <w:t>Browser-like User-Agent crawler</w:t>
      </w:r>
    </w:p>
    <w:p w14:paraId="09DE1D5B" w14:textId="6918BED7" w:rsidR="00B15243" w:rsidRPr="00A62B50" w:rsidRDefault="00B15243" w:rsidP="00B15243">
      <w:pPr>
        <w:pStyle w:val="AppendixH3"/>
        <w:rPr>
          <w:lang w:eastAsia="it-IT"/>
          <w14:ligatures w14:val="standard"/>
        </w:rPr>
      </w:pPr>
      <w:r>
        <w:rPr>
          <w:lang w:eastAsia="it-IT"/>
          <w14:ligatures w14:val="standard"/>
        </w:rPr>
        <w:t>A.3.4</w:t>
      </w:r>
      <w:r w:rsidRPr="00A62B50">
        <w:rPr>
          <w:sz w:val="22"/>
          <w:szCs w:val="22"/>
          <w14:ligatures w14:val="standard"/>
        </w:rPr>
        <w:t> </w:t>
      </w:r>
      <w:r>
        <w:rPr>
          <w:lang w:eastAsia="it-IT"/>
          <w14:ligatures w14:val="standard"/>
        </w:rPr>
        <w:t>Custom User-Agent crawler</w:t>
      </w:r>
    </w:p>
    <w:p w14:paraId="755E2BDF" w14:textId="20D91DCC" w:rsidR="00B15243" w:rsidRDefault="00B15243" w:rsidP="00B15243">
      <w:pPr>
        <w:pStyle w:val="AppendixH3"/>
        <w:rPr>
          <w:lang w:eastAsia="it-IT"/>
          <w14:ligatures w14:val="standard"/>
        </w:rPr>
      </w:pPr>
      <w:r>
        <w:rPr>
          <w:lang w:eastAsia="it-IT"/>
          <w14:ligatures w14:val="standard"/>
        </w:rPr>
        <w:t>A.3.5</w:t>
      </w:r>
      <w:r w:rsidRPr="00A62B50">
        <w:rPr>
          <w:sz w:val="22"/>
          <w:szCs w:val="22"/>
          <w14:ligatures w14:val="standard"/>
        </w:rPr>
        <w:t> </w:t>
      </w:r>
      <w:r>
        <w:rPr>
          <w:lang w:eastAsia="it-IT"/>
          <w14:ligatures w14:val="standard"/>
        </w:rPr>
        <w:t>Default Selenium requests</w:t>
      </w:r>
    </w:p>
    <w:p w14:paraId="38C60E30" w14:textId="3AA7F728" w:rsidR="00B15243" w:rsidRPr="00A62B50" w:rsidRDefault="00B15243" w:rsidP="00B15243">
      <w:pPr>
        <w:pStyle w:val="AppendixH3"/>
        <w:rPr>
          <w:lang w:eastAsia="it-IT"/>
          <w14:ligatures w14:val="standard"/>
        </w:rPr>
      </w:pPr>
      <w:r>
        <w:rPr>
          <w:lang w:eastAsia="it-IT"/>
          <w14:ligatures w14:val="standard"/>
        </w:rPr>
        <w:t>A.3.6</w:t>
      </w:r>
      <w:r w:rsidRPr="00A62B50">
        <w:rPr>
          <w:sz w:val="22"/>
          <w:szCs w:val="22"/>
          <w14:ligatures w14:val="standard"/>
        </w:rPr>
        <w:t> </w:t>
      </w:r>
      <w:r>
        <w:rPr>
          <w:lang w:eastAsia="it-IT"/>
          <w14:ligatures w14:val="standard"/>
        </w:rPr>
        <w:t>Failed Selenium attempts</w:t>
      </w:r>
    </w:p>
    <w:p w14:paraId="672251A7" w14:textId="29C1B46D" w:rsidR="00E5409C" w:rsidRPr="00A62B50" w:rsidRDefault="00DD6E95" w:rsidP="00E5409C">
      <w:pPr>
        <w:pStyle w:val="AppendixH2"/>
        <w:rPr>
          <w:lang w:eastAsia="it-IT"/>
          <w14:ligatures w14:val="standard"/>
        </w:rPr>
      </w:pPr>
      <w:r>
        <w:rPr>
          <w:lang w:eastAsia="it-IT"/>
          <w14:ligatures w14:val="standard"/>
        </w:rPr>
        <w:t>A.6</w:t>
      </w:r>
      <w:r w:rsidR="00F85CF0" w:rsidRPr="00A62B50">
        <w:rPr>
          <w:szCs w:val="22"/>
          <w14:ligatures w14:val="standard"/>
        </w:rPr>
        <w:t> </w:t>
      </w:r>
      <w:r>
        <w:rPr>
          <w:lang w:eastAsia="it-IT"/>
          <w14:ligatures w14:val="standard"/>
        </w:rPr>
        <w:t>Conclusion</w:t>
      </w:r>
    </w:p>
    <w:p w14:paraId="608C8EE2" w14:textId="77777777" w:rsidR="000C29A1" w:rsidRDefault="00DD6E95" w:rsidP="00E5409C">
      <w:pPr>
        <w:pStyle w:val="AppendixH2"/>
        <w:rPr>
          <w:lang w:eastAsia="it-IT"/>
          <w14:ligatures w14:val="standard"/>
        </w:rPr>
      </w:pPr>
      <w:r>
        <w:rPr>
          <w:lang w:eastAsia="it-IT"/>
          <w14:ligatures w14:val="standard"/>
        </w:rPr>
        <w:t>A.7</w:t>
      </w:r>
      <w:r w:rsidRPr="00A62B50">
        <w:rPr>
          <w:szCs w:val="22"/>
          <w14:ligatures w14:val="standard"/>
        </w:rPr>
        <w:t> </w:t>
      </w:r>
      <w:r>
        <w:rPr>
          <w:lang w:eastAsia="it-IT"/>
          <w14:ligatures w14:val="standard"/>
        </w:rPr>
        <w:t>Acknowledgements</w:t>
      </w:r>
    </w:p>
    <w:p w14:paraId="2AA35EAB" w14:textId="0B5266AC" w:rsidR="00E5409C" w:rsidRPr="00A62B50" w:rsidRDefault="00610812" w:rsidP="00E5409C">
      <w:pPr>
        <w:pStyle w:val="AppendixH2"/>
        <w:rPr>
          <w:lang w:eastAsia="it-IT"/>
          <w14:ligatures w14:val="standard"/>
        </w:rPr>
      </w:pPr>
      <w:r w:rsidRPr="00A62B50">
        <w:rPr>
          <w:lang w:eastAsia="it-IT"/>
          <w14:ligatures w14:val="standard"/>
        </w:rPr>
        <w:t>A.</w:t>
      </w:r>
      <w:r w:rsidR="00DD6E95">
        <w:rPr>
          <w:lang w:eastAsia="it-IT"/>
          <w14:ligatures w14:val="standard"/>
        </w:rPr>
        <w:t>8</w:t>
      </w:r>
      <w:r w:rsidR="00F85CF0" w:rsidRPr="00A62B50">
        <w:rPr>
          <w:szCs w:val="22"/>
          <w14:ligatures w14:val="standard"/>
        </w:rPr>
        <w:t> </w:t>
      </w:r>
      <w:r w:rsidR="00E5409C" w:rsidRPr="00A62B50">
        <w:rPr>
          <w:lang w:eastAsia="it-IT"/>
          <w14:ligatures w14:val="standard"/>
        </w:rPr>
        <w:t>References</w:t>
      </w:r>
    </w:p>
    <w:p w14:paraId="58738848" w14:textId="77777777" w:rsidR="00870FFE" w:rsidRPr="00A62B50" w:rsidRDefault="00870FFE" w:rsidP="00870FFE">
      <w:pPr>
        <w:pStyle w:val="AckHead"/>
        <w:rPr>
          <w14:ligatures w14:val="standard"/>
        </w:rPr>
      </w:pPr>
      <w:r w:rsidRPr="00A62B50">
        <w:rPr>
          <w14:ligatures w14:val="standard"/>
        </w:rPr>
        <w:lastRenderedPageBreak/>
        <w:t>ACKNOWLEDGMENTS</w:t>
      </w:r>
    </w:p>
    <w:p w14:paraId="6ABD1122" w14:textId="538C8257" w:rsidR="003254F3" w:rsidRPr="00A62B50" w:rsidRDefault="003A6DB5" w:rsidP="00870FFE">
      <w:pPr>
        <w:pStyle w:val="AckPara"/>
        <w:rPr>
          <w14:ligatures w14:val="standard"/>
        </w:rPr>
      </w:pPr>
      <w:r>
        <w:rPr>
          <w14:ligatures w14:val="standard"/>
        </w:rPr>
        <w:t>This project would not have been possible without the guidance of Prof. Phillipa Gill – Thank you for the extremely valuable progress report feedback. A big thank you to Keen Sung, who suggested selenium-requests, without which it would have probably taken a lot of manual work to comprehend selenium results. And finally, thank you Internet, without which none of this would have been possible!</w:t>
      </w:r>
    </w:p>
    <w:p w14:paraId="2D550D93" w14:textId="77777777" w:rsidR="00040AE8" w:rsidRPr="00A62B50" w:rsidRDefault="004B4F18" w:rsidP="00040AE8">
      <w:pPr>
        <w:pStyle w:val="ReferenceHead"/>
        <w:rPr>
          <w14:ligatures w14:val="standard"/>
        </w:rPr>
      </w:pPr>
      <w:r w:rsidRPr="00A62B50">
        <w:rPr>
          <w14:ligatures w14:val="standard"/>
        </w:rPr>
        <w:t>REFERENCES</w:t>
      </w:r>
    </w:p>
    <w:tbl>
      <w:tblPr>
        <w:tblW w:w="5054" w:type="dxa"/>
        <w:tblLook w:val="0000" w:firstRow="0" w:lastRow="0" w:firstColumn="0" w:lastColumn="0" w:noHBand="0" w:noVBand="0"/>
      </w:tblPr>
      <w:tblGrid>
        <w:gridCol w:w="382"/>
        <w:gridCol w:w="4672"/>
      </w:tblGrid>
      <w:tr w:rsidR="00182E8D" w:rsidRPr="00A62B50" w14:paraId="7AD91D4F" w14:textId="77777777" w:rsidTr="00B71AF1">
        <w:trPr>
          <w:trHeight w:val="63"/>
        </w:trPr>
        <w:tc>
          <w:tcPr>
            <w:tcW w:w="314" w:type="dxa"/>
            <w:tcMar>
              <w:right w:w="40" w:type="dxa"/>
            </w:tcMar>
          </w:tcPr>
          <w:p w14:paraId="32F68B55" w14:textId="77777777" w:rsidR="00DA041E" w:rsidRPr="00A62B50" w:rsidRDefault="00DA041E" w:rsidP="00BE4AB6">
            <w:pPr>
              <w:pStyle w:val="Bibentry"/>
              <w:rPr>
                <w:rFonts w:cs="Times New Roman"/>
                <w14:ligatures w14:val="standard"/>
              </w:rPr>
            </w:pPr>
            <w:bookmarkStart w:id="1" w:name="bib1"/>
            <w:bookmarkStart w:id="2" w:name="RefPart"/>
            <w:bookmarkEnd w:id="1"/>
            <w:r w:rsidRPr="00A62B50">
              <w:rPr>
                <w:rFonts w:cs="Times New Roman"/>
                <w14:ligatures w14:val="standard"/>
              </w:rPr>
              <w:t>[1]</w:t>
            </w:r>
          </w:p>
        </w:tc>
        <w:tc>
          <w:tcPr>
            <w:tcW w:w="4740" w:type="dxa"/>
            <w:tcMar>
              <w:left w:w="40" w:type="dxa"/>
            </w:tcMar>
          </w:tcPr>
          <w:p w14:paraId="61915754" w14:textId="77777777" w:rsidR="00DA041E" w:rsidRDefault="003B7E23" w:rsidP="003B7E23">
            <w:pPr>
              <w:pStyle w:val="Bibentry"/>
              <w:jc w:val="both"/>
              <w:rPr>
                <w:rStyle w:val="FirstName"/>
                <w14:ligatures w14:val="standard"/>
              </w:rPr>
            </w:pPr>
            <w:r>
              <w:rPr>
                <w:rStyle w:val="FirstName"/>
                <w14:ligatures w14:val="standard"/>
              </w:rPr>
              <w:t xml:space="preserve">Web Crawler, Wikipedia: </w:t>
            </w:r>
            <w:hyperlink r:id="rId22" w:history="1">
              <w:r w:rsidRPr="00267102">
                <w:rPr>
                  <w:rStyle w:val="Hyperlink"/>
                  <w14:ligatures w14:val="standard"/>
                </w:rPr>
                <w:t>https://en.wikipedia.org/wiki/Web_crawler</w:t>
              </w:r>
            </w:hyperlink>
          </w:p>
          <w:p w14:paraId="374C07EF" w14:textId="2793863B" w:rsidR="003B7E23" w:rsidRPr="00A62B50" w:rsidRDefault="003B7E23" w:rsidP="003B7E23">
            <w:pPr>
              <w:pStyle w:val="Bibentry"/>
              <w:jc w:val="both"/>
              <w:rPr>
                <w14:ligatures w14:val="standard"/>
              </w:rPr>
            </w:pPr>
          </w:p>
        </w:tc>
      </w:tr>
      <w:tr w:rsidR="00182E8D" w:rsidRPr="00A62B50" w14:paraId="488A9B38" w14:textId="77777777" w:rsidTr="00B71AF1">
        <w:trPr>
          <w:trHeight w:val="335"/>
        </w:trPr>
        <w:tc>
          <w:tcPr>
            <w:tcW w:w="314" w:type="dxa"/>
            <w:tcMar>
              <w:right w:w="40" w:type="dxa"/>
            </w:tcMar>
          </w:tcPr>
          <w:p w14:paraId="4E986353" w14:textId="76BA9CA9" w:rsidR="00DA041E" w:rsidRPr="00A62B50" w:rsidRDefault="00014A03" w:rsidP="00BE4AB6">
            <w:pPr>
              <w:pStyle w:val="Bibentry"/>
              <w:rPr>
                <w:rFonts w:cs="Times New Roman"/>
                <w14:ligatures w14:val="standard"/>
              </w:rPr>
            </w:pPr>
            <w:r>
              <w:rPr>
                <w:rFonts w:cs="Times New Roman"/>
                <w14:ligatures w14:val="standard"/>
              </w:rPr>
              <w:t>[2</w:t>
            </w:r>
            <w:r w:rsidR="00DA041E" w:rsidRPr="00A62B50">
              <w:rPr>
                <w:rFonts w:cs="Times New Roman"/>
                <w14:ligatures w14:val="standard"/>
              </w:rPr>
              <w:t>]</w:t>
            </w:r>
          </w:p>
        </w:tc>
        <w:tc>
          <w:tcPr>
            <w:tcW w:w="4740" w:type="dxa"/>
            <w:tcMar>
              <w:left w:w="40" w:type="dxa"/>
            </w:tcMar>
          </w:tcPr>
          <w:p w14:paraId="4BDB5DB8" w14:textId="265D8485" w:rsidR="00DA041E" w:rsidRDefault="00014A03" w:rsidP="00DA041E">
            <w:pPr>
              <w:pStyle w:val="Bibentry"/>
              <w:jc w:val="both"/>
              <w:rPr>
                <w:rStyle w:val="FirstName"/>
                <w14:ligatures w14:val="standard"/>
              </w:rPr>
            </w:pPr>
            <w:r w:rsidRPr="00014A03">
              <w:rPr>
                <w:rStyle w:val="FirstName"/>
                <w14:ligatures w14:val="standard"/>
              </w:rPr>
              <w:t>Project Arachnid, a crawler that crawls for digital fingerprints</w:t>
            </w:r>
            <w:r>
              <w:rPr>
                <w:rStyle w:val="FirstName"/>
                <w14:ligatures w14:val="standard"/>
              </w:rPr>
              <w:t xml:space="preserve"> of child pornography images: </w:t>
            </w:r>
            <w:hyperlink r:id="rId23" w:history="1">
              <w:r w:rsidRPr="00267102">
                <w:rPr>
                  <w:rStyle w:val="Hyperlink"/>
                  <w14:ligatures w14:val="standard"/>
                </w:rPr>
                <w:t>https://www.cybertip.ca/app/en/projects-arachnid</w:t>
              </w:r>
            </w:hyperlink>
          </w:p>
          <w:p w14:paraId="472744E3" w14:textId="0A251676" w:rsidR="00014A03" w:rsidRPr="00A62B50" w:rsidRDefault="00014A03" w:rsidP="00DA041E">
            <w:pPr>
              <w:pStyle w:val="Bibentry"/>
              <w:jc w:val="both"/>
              <w:rPr>
                <w:lang w:eastAsia="it-IT"/>
                <w14:ligatures w14:val="standard"/>
              </w:rPr>
            </w:pPr>
          </w:p>
        </w:tc>
      </w:tr>
      <w:tr w:rsidR="00182E8D" w:rsidRPr="00A62B50" w14:paraId="49F24F41" w14:textId="77777777" w:rsidTr="00B71AF1">
        <w:trPr>
          <w:trHeight w:val="485"/>
        </w:trPr>
        <w:tc>
          <w:tcPr>
            <w:tcW w:w="314" w:type="dxa"/>
            <w:tcMar>
              <w:right w:w="40" w:type="dxa"/>
            </w:tcMar>
          </w:tcPr>
          <w:p w14:paraId="08719C9F" w14:textId="3817D184" w:rsidR="00DA041E" w:rsidRPr="00A62B50" w:rsidRDefault="005C0B0B" w:rsidP="00BE4AB6">
            <w:pPr>
              <w:pStyle w:val="Bibentry"/>
              <w:rPr>
                <w:rFonts w:cs="Times New Roman"/>
                <w14:ligatures w14:val="standard"/>
              </w:rPr>
            </w:pPr>
            <w:r>
              <w:rPr>
                <w:rFonts w:cs="Times New Roman"/>
                <w14:ligatures w14:val="standard"/>
              </w:rPr>
              <w:t>[3</w:t>
            </w:r>
            <w:r w:rsidR="00DA041E" w:rsidRPr="00A62B50">
              <w:rPr>
                <w:rFonts w:cs="Times New Roman"/>
                <w14:ligatures w14:val="standard"/>
              </w:rPr>
              <w:t>]</w:t>
            </w:r>
          </w:p>
        </w:tc>
        <w:tc>
          <w:tcPr>
            <w:tcW w:w="4740" w:type="dxa"/>
            <w:tcMar>
              <w:left w:w="40" w:type="dxa"/>
            </w:tcMar>
          </w:tcPr>
          <w:p w14:paraId="2BD68C16" w14:textId="77777777" w:rsidR="005C0B0B" w:rsidRDefault="005C0B0B" w:rsidP="00DA041E">
            <w:pPr>
              <w:pStyle w:val="Bibentry"/>
              <w:jc w:val="both"/>
              <w:rPr>
                <w14:ligatures w14:val="standard"/>
              </w:rPr>
            </w:pPr>
            <w:r>
              <w:rPr>
                <w14:ligatures w14:val="standard"/>
              </w:rPr>
              <w:t>Ontology-based Web Crawler:</w:t>
            </w:r>
          </w:p>
          <w:p w14:paraId="1977E424" w14:textId="696F73C4" w:rsidR="00DA041E" w:rsidRDefault="00D32ACF" w:rsidP="00DA041E">
            <w:pPr>
              <w:pStyle w:val="Bibentry"/>
              <w:jc w:val="both"/>
              <w:rPr>
                <w14:ligatures w14:val="standard"/>
              </w:rPr>
            </w:pPr>
            <w:hyperlink r:id="rId24" w:history="1">
              <w:r w:rsidR="005C0B0B" w:rsidRPr="007740D6">
                <w:rPr>
                  <w:rStyle w:val="Hyperlink"/>
                  <w14:ligatures w14:val="standard"/>
                </w:rPr>
                <w:t>http://research.ijcaonline.org/volume44/number18/pxc3878724.pdf</w:t>
              </w:r>
            </w:hyperlink>
          </w:p>
          <w:p w14:paraId="09923B1C" w14:textId="085B263C" w:rsidR="005C0B0B" w:rsidRPr="00A62B50" w:rsidRDefault="005C0B0B" w:rsidP="00DA041E">
            <w:pPr>
              <w:pStyle w:val="Bibentry"/>
              <w:jc w:val="both"/>
              <w:rPr>
                <w14:ligatures w14:val="standard"/>
              </w:rPr>
            </w:pPr>
          </w:p>
        </w:tc>
      </w:tr>
      <w:tr w:rsidR="00182E8D" w:rsidRPr="00A62B50" w14:paraId="39660452" w14:textId="77777777" w:rsidTr="00B71AF1">
        <w:trPr>
          <w:trHeight w:val="63"/>
        </w:trPr>
        <w:tc>
          <w:tcPr>
            <w:tcW w:w="314" w:type="dxa"/>
            <w:tcMar>
              <w:right w:w="40" w:type="dxa"/>
            </w:tcMar>
          </w:tcPr>
          <w:p w14:paraId="6FD73F49" w14:textId="20903AA1" w:rsidR="00DA041E" w:rsidRPr="00A62B50" w:rsidRDefault="005C0B0B" w:rsidP="00BE4AB6">
            <w:pPr>
              <w:pStyle w:val="Bibentry"/>
              <w:rPr>
                <w:rFonts w:cs="Times New Roman"/>
                <w14:ligatures w14:val="standard"/>
              </w:rPr>
            </w:pPr>
            <w:r>
              <w:rPr>
                <w:rFonts w:cs="Times New Roman"/>
                <w14:ligatures w14:val="standard"/>
              </w:rPr>
              <w:t>[4</w:t>
            </w:r>
            <w:r w:rsidR="00DA041E" w:rsidRPr="00A62B50">
              <w:rPr>
                <w:rFonts w:cs="Times New Roman"/>
                <w14:ligatures w14:val="standard"/>
              </w:rPr>
              <w:t>]</w:t>
            </w:r>
          </w:p>
        </w:tc>
        <w:tc>
          <w:tcPr>
            <w:tcW w:w="4740" w:type="dxa"/>
            <w:tcMar>
              <w:left w:w="40" w:type="dxa"/>
            </w:tcMar>
          </w:tcPr>
          <w:p w14:paraId="4C305435" w14:textId="25A88F75" w:rsidR="005C0B0B" w:rsidRDefault="005C0B0B" w:rsidP="00DA041E">
            <w:pPr>
              <w:pStyle w:val="Bibentry"/>
              <w:jc w:val="both"/>
              <w:rPr>
                <w:lang w:eastAsia="it-IT"/>
                <w14:ligatures w14:val="standard"/>
              </w:rPr>
            </w:pPr>
            <w:r w:rsidRPr="005C0B0B">
              <w:rPr>
                <w:lang w:eastAsia="it-IT"/>
                <w14:ligatures w14:val="standard"/>
              </w:rPr>
              <w:t>YeSQL Web Craw</w:t>
            </w:r>
            <w:r>
              <w:rPr>
                <w:lang w:eastAsia="it-IT"/>
                <w14:ligatures w14:val="standard"/>
              </w:rPr>
              <w:t>ler:</w:t>
            </w:r>
            <w:r w:rsidR="00FE4046">
              <w:rPr>
                <w:lang w:eastAsia="it-IT"/>
                <w14:ligatures w14:val="standard"/>
              </w:rPr>
              <w:t xml:space="preserve"> </w:t>
            </w:r>
            <w:hyperlink r:id="rId25" w:history="1">
              <w:r w:rsidR="00FE4046" w:rsidRPr="007740D6">
                <w:rPr>
                  <w:rStyle w:val="Hyperlink"/>
                  <w:lang w:eastAsia="it-IT"/>
                  <w14:ligatures w14:val="standard"/>
                </w:rPr>
                <w:t>https://arxiv.org/pdf/1212.5633.pdf</w:t>
              </w:r>
            </w:hyperlink>
          </w:p>
          <w:p w14:paraId="2FA3C915" w14:textId="45CC5D9E" w:rsidR="00FE4046" w:rsidRPr="00A62B50" w:rsidRDefault="00FE4046" w:rsidP="00DA041E">
            <w:pPr>
              <w:pStyle w:val="Bibentry"/>
              <w:jc w:val="both"/>
              <w:rPr>
                <w:lang w:eastAsia="it-IT"/>
                <w14:ligatures w14:val="standard"/>
              </w:rPr>
            </w:pPr>
          </w:p>
        </w:tc>
      </w:tr>
      <w:tr w:rsidR="00182E8D" w:rsidRPr="00A62B50" w14:paraId="70F87189" w14:textId="77777777" w:rsidTr="00B71AF1">
        <w:trPr>
          <w:trHeight w:val="335"/>
        </w:trPr>
        <w:tc>
          <w:tcPr>
            <w:tcW w:w="314" w:type="dxa"/>
            <w:tcMar>
              <w:right w:w="40" w:type="dxa"/>
            </w:tcMar>
          </w:tcPr>
          <w:p w14:paraId="19C08187" w14:textId="6B30B2A5" w:rsidR="00DA041E" w:rsidRPr="00A62B50" w:rsidRDefault="005C0B0B" w:rsidP="00BE4AB6">
            <w:pPr>
              <w:pStyle w:val="Bibentry"/>
              <w:rPr>
                <w:rFonts w:cs="Times New Roman"/>
                <w14:ligatures w14:val="standard"/>
              </w:rPr>
            </w:pPr>
            <w:r>
              <w:rPr>
                <w:rFonts w:cs="Times New Roman"/>
                <w14:ligatures w14:val="standard"/>
              </w:rPr>
              <w:t>[5</w:t>
            </w:r>
            <w:r w:rsidR="00DA041E" w:rsidRPr="00A62B50">
              <w:rPr>
                <w:rFonts w:cs="Times New Roman"/>
                <w14:ligatures w14:val="standard"/>
              </w:rPr>
              <w:t>]</w:t>
            </w:r>
          </w:p>
        </w:tc>
        <w:tc>
          <w:tcPr>
            <w:tcW w:w="4740" w:type="dxa"/>
            <w:tcMar>
              <w:left w:w="40" w:type="dxa"/>
            </w:tcMar>
          </w:tcPr>
          <w:p w14:paraId="3DBB7406" w14:textId="688CE627" w:rsidR="00DA041E" w:rsidRDefault="00122A11" w:rsidP="00DA041E">
            <w:pPr>
              <w:pStyle w:val="Bibentry"/>
              <w:jc w:val="both"/>
              <w:rPr>
                <w:rStyle w:val="FirstName"/>
                <w14:ligatures w14:val="standard"/>
              </w:rPr>
            </w:pPr>
            <w:r>
              <w:rPr>
                <w:rStyle w:val="FirstName"/>
                <w14:ligatures w14:val="standard"/>
              </w:rPr>
              <w:t xml:space="preserve">Distributed Web Crawler: </w:t>
            </w:r>
            <w:hyperlink r:id="rId26" w:history="1">
              <w:r w:rsidRPr="007740D6">
                <w:rPr>
                  <w:rStyle w:val="Hyperlink"/>
                  <w14:ligatures w14:val="standard"/>
                </w:rPr>
                <w:t>http://engineering.nyu.edu/~suel/papers/crawl.pdf</w:t>
              </w:r>
            </w:hyperlink>
          </w:p>
          <w:p w14:paraId="0935D351" w14:textId="7B27B799" w:rsidR="00122A11" w:rsidRPr="00A62B50" w:rsidRDefault="00122A11" w:rsidP="00DA041E">
            <w:pPr>
              <w:pStyle w:val="Bibentry"/>
              <w:jc w:val="both"/>
              <w:rPr>
                <w14:ligatures w14:val="standard"/>
              </w:rPr>
            </w:pPr>
          </w:p>
        </w:tc>
      </w:tr>
      <w:tr w:rsidR="00182E8D" w:rsidRPr="00A62B50" w14:paraId="269C5787" w14:textId="77777777" w:rsidTr="003A6DB5">
        <w:trPr>
          <w:trHeight w:val="435"/>
        </w:trPr>
        <w:tc>
          <w:tcPr>
            <w:tcW w:w="314" w:type="dxa"/>
            <w:tcMar>
              <w:right w:w="40" w:type="dxa"/>
            </w:tcMar>
          </w:tcPr>
          <w:p w14:paraId="06288DEF" w14:textId="64E179E6" w:rsidR="00DA041E" w:rsidRPr="00A62B50" w:rsidRDefault="001D0298" w:rsidP="00BE4AB6">
            <w:pPr>
              <w:pStyle w:val="Bibentry"/>
              <w:rPr>
                <w:rFonts w:cs="Times New Roman"/>
                <w14:ligatures w14:val="standard"/>
              </w:rPr>
            </w:pPr>
            <w:r>
              <w:rPr>
                <w:rFonts w:cs="Times New Roman"/>
                <w14:ligatures w14:val="standard"/>
              </w:rPr>
              <w:t>[6</w:t>
            </w:r>
            <w:r w:rsidR="00DA041E" w:rsidRPr="00A62B50">
              <w:rPr>
                <w:rFonts w:cs="Times New Roman"/>
                <w14:ligatures w14:val="standard"/>
              </w:rPr>
              <w:t>]</w:t>
            </w:r>
          </w:p>
        </w:tc>
        <w:tc>
          <w:tcPr>
            <w:tcW w:w="4740" w:type="dxa"/>
            <w:tcMar>
              <w:left w:w="40" w:type="dxa"/>
            </w:tcMar>
          </w:tcPr>
          <w:p w14:paraId="618207B8" w14:textId="77777777" w:rsidR="001D0298" w:rsidRDefault="001D0298" w:rsidP="00DA041E">
            <w:pPr>
              <w:pStyle w:val="Bibentry"/>
              <w:jc w:val="both"/>
              <w:rPr>
                <w:rStyle w:val="FirstName"/>
                <w14:ligatures w14:val="standard"/>
              </w:rPr>
            </w:pPr>
            <w:r>
              <w:rPr>
                <w:rStyle w:val="FirstName"/>
                <w14:ligatures w14:val="standard"/>
              </w:rPr>
              <w:t>Automated Software Web Testing with Selenium:</w:t>
            </w:r>
          </w:p>
          <w:p w14:paraId="74BAD49B" w14:textId="546F0F0F" w:rsidR="00DA041E" w:rsidRDefault="00D32ACF" w:rsidP="00DA041E">
            <w:pPr>
              <w:pStyle w:val="Bibentry"/>
              <w:jc w:val="both"/>
              <w:rPr>
                <w:rStyle w:val="FirstName"/>
                <w14:ligatures w14:val="standard"/>
              </w:rPr>
            </w:pPr>
            <w:hyperlink r:id="rId27" w:history="1">
              <w:r w:rsidR="001D0298" w:rsidRPr="007740D6">
                <w:rPr>
                  <w:rStyle w:val="Hyperlink"/>
                  <w14:ligatures w14:val="standard"/>
                </w:rPr>
                <w:t>https://www3.nd.edu/~veoc/resources/Papers/Selenium.pdf</w:t>
              </w:r>
            </w:hyperlink>
          </w:p>
          <w:p w14:paraId="5CD9B25C" w14:textId="5C20E33F" w:rsidR="001D0298" w:rsidRPr="00A62B50" w:rsidRDefault="001D0298" w:rsidP="00DA041E">
            <w:pPr>
              <w:pStyle w:val="Bibentry"/>
              <w:jc w:val="both"/>
              <w:rPr>
                <w14:ligatures w14:val="standard"/>
              </w:rPr>
            </w:pPr>
          </w:p>
        </w:tc>
      </w:tr>
      <w:tr w:rsidR="00182E8D" w:rsidRPr="00A62B50" w14:paraId="49A701B0" w14:textId="77777777" w:rsidTr="003A6DB5">
        <w:trPr>
          <w:trHeight w:val="66"/>
        </w:trPr>
        <w:tc>
          <w:tcPr>
            <w:tcW w:w="314" w:type="dxa"/>
            <w:tcMar>
              <w:right w:w="40" w:type="dxa"/>
            </w:tcMar>
          </w:tcPr>
          <w:p w14:paraId="56D6A34B" w14:textId="767A2F8D" w:rsidR="00DA041E" w:rsidRPr="00A62B50" w:rsidRDefault="00B71AF1" w:rsidP="00BE4AB6">
            <w:pPr>
              <w:pStyle w:val="Bibentry"/>
              <w:rPr>
                <w:rFonts w:cs="Times New Roman"/>
                <w14:ligatures w14:val="standard"/>
              </w:rPr>
            </w:pPr>
            <w:r>
              <w:rPr>
                <w:rFonts w:cs="Times New Roman"/>
                <w14:ligatures w14:val="standard"/>
              </w:rPr>
              <w:t>[7</w:t>
            </w:r>
            <w:r w:rsidR="00DA041E" w:rsidRPr="00A62B50">
              <w:rPr>
                <w:rFonts w:cs="Times New Roman"/>
                <w14:ligatures w14:val="standard"/>
              </w:rPr>
              <w:t>]</w:t>
            </w:r>
          </w:p>
        </w:tc>
        <w:tc>
          <w:tcPr>
            <w:tcW w:w="4740" w:type="dxa"/>
            <w:tcMar>
              <w:left w:w="40" w:type="dxa"/>
            </w:tcMar>
          </w:tcPr>
          <w:p w14:paraId="65A80702" w14:textId="75FF5396" w:rsidR="00B71AF1" w:rsidRDefault="00AA00D9" w:rsidP="00DA041E">
            <w:pPr>
              <w:pStyle w:val="Bibentry"/>
              <w:jc w:val="both"/>
              <w:rPr>
                <w:rStyle w:val="FirstName"/>
              </w:rPr>
            </w:pPr>
            <w:r>
              <w:rPr>
                <w:rStyle w:val="FirstName"/>
              </w:rPr>
              <w:t>Research Study on Web Application Testing using Selenium Testing Framework:</w:t>
            </w:r>
            <w:r w:rsidR="00B71AF1">
              <w:rPr>
                <w:rStyle w:val="FirstName"/>
              </w:rPr>
              <w:t xml:space="preserve"> </w:t>
            </w:r>
            <w:hyperlink r:id="rId28" w:history="1">
              <w:r w:rsidR="00B71AF1" w:rsidRPr="007740D6">
                <w:rPr>
                  <w:rStyle w:val="Hyperlink"/>
                </w:rPr>
                <w:t>https://goo.gl/HXXwM9</w:t>
              </w:r>
            </w:hyperlink>
            <w:r w:rsidR="00B71AF1">
              <w:rPr>
                <w:rStyle w:val="FirstName"/>
              </w:rPr>
              <w:t xml:space="preserve"> </w:t>
            </w:r>
          </w:p>
          <w:p w14:paraId="35A7BF96" w14:textId="77777777" w:rsidR="00B71AF1" w:rsidRDefault="00B71AF1" w:rsidP="00DA041E">
            <w:pPr>
              <w:pStyle w:val="Bibentry"/>
              <w:jc w:val="both"/>
              <w:rPr>
                <w:rStyle w:val="FirstName"/>
              </w:rPr>
            </w:pPr>
          </w:p>
          <w:p w14:paraId="03435881" w14:textId="7A90B2BA" w:rsidR="00AA00D9" w:rsidRPr="00A62B50" w:rsidRDefault="00AA00D9" w:rsidP="00DA041E">
            <w:pPr>
              <w:pStyle w:val="Bibentry"/>
              <w:jc w:val="both"/>
              <w:rPr>
                <w14:ligatures w14:val="standard"/>
              </w:rPr>
            </w:pPr>
          </w:p>
        </w:tc>
      </w:tr>
      <w:tr w:rsidR="00B71AF1" w:rsidRPr="00A62B50" w14:paraId="456FEA3B" w14:textId="77777777" w:rsidTr="003A6DB5">
        <w:trPr>
          <w:trHeight w:val="66"/>
        </w:trPr>
        <w:tc>
          <w:tcPr>
            <w:tcW w:w="314" w:type="dxa"/>
            <w:tcMar>
              <w:right w:w="40" w:type="dxa"/>
            </w:tcMar>
          </w:tcPr>
          <w:p w14:paraId="0F1202AB" w14:textId="7179B033" w:rsidR="00B71AF1" w:rsidRDefault="00B71AF1" w:rsidP="00BE4AB6">
            <w:pPr>
              <w:pStyle w:val="Bibentry"/>
              <w:rPr>
                <w:rFonts w:cs="Times New Roman"/>
                <w14:ligatures w14:val="standard"/>
              </w:rPr>
            </w:pPr>
            <w:r>
              <w:rPr>
                <w:rFonts w:cs="Times New Roman"/>
                <w14:ligatures w14:val="standard"/>
              </w:rPr>
              <w:t>[8]</w:t>
            </w:r>
          </w:p>
        </w:tc>
        <w:tc>
          <w:tcPr>
            <w:tcW w:w="4740" w:type="dxa"/>
            <w:tcMar>
              <w:left w:w="40" w:type="dxa"/>
            </w:tcMar>
          </w:tcPr>
          <w:p w14:paraId="3B6FD5D7" w14:textId="77777777" w:rsidR="00B71AF1" w:rsidRDefault="008E7AC0" w:rsidP="00DA041E">
            <w:pPr>
              <w:pStyle w:val="Bibentry"/>
              <w:jc w:val="both"/>
              <w:rPr>
                <w:rStyle w:val="FirstName"/>
              </w:rPr>
            </w:pPr>
            <w:r>
              <w:rPr>
                <w:rStyle w:val="FirstName"/>
              </w:rPr>
              <w:t xml:space="preserve">Selenium for Web App Pen-testing: </w:t>
            </w:r>
          </w:p>
          <w:p w14:paraId="2CBCEF95" w14:textId="63E87CF7" w:rsidR="008E7AC0" w:rsidRDefault="00D32ACF" w:rsidP="00DA041E">
            <w:pPr>
              <w:pStyle w:val="Bibentry"/>
              <w:jc w:val="both"/>
              <w:rPr>
                <w:rStyle w:val="FirstName"/>
              </w:rPr>
            </w:pPr>
            <w:hyperlink r:id="rId29" w:history="1">
              <w:r w:rsidR="008E7AC0" w:rsidRPr="007740D6">
                <w:rPr>
                  <w:rStyle w:val="Hyperlink"/>
                </w:rPr>
                <w:t>https://www.frameloss.org/2011/07/23/selenium-for-web-app-pentesting/</w:t>
              </w:r>
            </w:hyperlink>
          </w:p>
          <w:p w14:paraId="690EEEBD" w14:textId="77777777" w:rsidR="008E7AC0" w:rsidRDefault="008E7AC0" w:rsidP="00DA041E">
            <w:pPr>
              <w:pStyle w:val="Bibentry"/>
              <w:jc w:val="both"/>
              <w:rPr>
                <w:rStyle w:val="FirstName"/>
              </w:rPr>
            </w:pPr>
          </w:p>
          <w:p w14:paraId="40FD032F" w14:textId="52088AAD" w:rsidR="008E7AC0" w:rsidRDefault="008E7AC0" w:rsidP="00DA041E">
            <w:pPr>
              <w:pStyle w:val="Bibentry"/>
              <w:jc w:val="both"/>
              <w:rPr>
                <w:rStyle w:val="FirstName"/>
              </w:rPr>
            </w:pPr>
          </w:p>
        </w:tc>
      </w:tr>
      <w:tr w:rsidR="00814104" w:rsidRPr="00A62B50" w14:paraId="55898ADB" w14:textId="77777777" w:rsidTr="00182E8D">
        <w:trPr>
          <w:trHeight w:val="363"/>
        </w:trPr>
        <w:tc>
          <w:tcPr>
            <w:tcW w:w="314" w:type="dxa"/>
            <w:tcMar>
              <w:right w:w="40" w:type="dxa"/>
            </w:tcMar>
          </w:tcPr>
          <w:p w14:paraId="39106D64" w14:textId="379310A5" w:rsidR="00814104" w:rsidRDefault="00814104" w:rsidP="00BE4AB6">
            <w:pPr>
              <w:pStyle w:val="Bibentry"/>
              <w:rPr>
                <w:rFonts w:cs="Times New Roman"/>
                <w14:ligatures w14:val="standard"/>
              </w:rPr>
            </w:pPr>
            <w:r>
              <w:rPr>
                <w:rFonts w:cs="Times New Roman"/>
                <w14:ligatures w14:val="standard"/>
              </w:rPr>
              <w:t xml:space="preserve">[9]          </w:t>
            </w:r>
          </w:p>
        </w:tc>
        <w:tc>
          <w:tcPr>
            <w:tcW w:w="4740" w:type="dxa"/>
            <w:tcMar>
              <w:left w:w="40" w:type="dxa"/>
            </w:tcMar>
          </w:tcPr>
          <w:p w14:paraId="46416341" w14:textId="77777777" w:rsidR="00814104" w:rsidRDefault="00814104" w:rsidP="00DA041E">
            <w:pPr>
              <w:pStyle w:val="Bibentry"/>
              <w:jc w:val="both"/>
              <w:rPr>
                <w:rStyle w:val="FirstName"/>
              </w:rPr>
            </w:pPr>
            <w:r>
              <w:rPr>
                <w:rStyle w:val="FirstName"/>
              </w:rPr>
              <w:t xml:space="preserve">AWS Alexa Top Sites Service: </w:t>
            </w:r>
            <w:hyperlink r:id="rId30" w:history="1">
              <w:r w:rsidRPr="007740D6">
                <w:rPr>
                  <w:rStyle w:val="Hyperlink"/>
                </w:rPr>
                <w:t>https://aws.amazon.com/alexa-top-sites/</w:t>
              </w:r>
            </w:hyperlink>
          </w:p>
        </w:tc>
      </w:tr>
      <w:tr w:rsidR="00182E8D" w:rsidRPr="00A62B50" w14:paraId="52CD0CC5" w14:textId="77777777" w:rsidTr="00B71AF1">
        <w:trPr>
          <w:trHeight w:val="640"/>
        </w:trPr>
        <w:tc>
          <w:tcPr>
            <w:tcW w:w="314" w:type="dxa"/>
            <w:tcMar>
              <w:right w:w="40" w:type="dxa"/>
            </w:tcMar>
          </w:tcPr>
          <w:p w14:paraId="72C8B854" w14:textId="23A91B06" w:rsidR="00182E8D" w:rsidRDefault="00182E8D" w:rsidP="00BE4AB6">
            <w:pPr>
              <w:pStyle w:val="Bibentry"/>
              <w:rPr>
                <w:rFonts w:cs="Times New Roman"/>
                <w14:ligatures w14:val="standard"/>
              </w:rPr>
            </w:pPr>
            <w:r>
              <w:rPr>
                <w:rFonts w:cs="Times New Roman"/>
                <w14:ligatures w14:val="standard"/>
              </w:rPr>
              <w:t xml:space="preserve">[10]  </w:t>
            </w:r>
          </w:p>
        </w:tc>
        <w:tc>
          <w:tcPr>
            <w:tcW w:w="4740" w:type="dxa"/>
            <w:tcMar>
              <w:left w:w="40" w:type="dxa"/>
            </w:tcMar>
          </w:tcPr>
          <w:p w14:paraId="294B3BF6" w14:textId="52337383" w:rsidR="00182E8D" w:rsidRDefault="00182E8D" w:rsidP="00DA041E">
            <w:pPr>
              <w:pStyle w:val="Bibentry"/>
              <w:jc w:val="both"/>
              <w:rPr>
                <w:rStyle w:val="FirstName"/>
              </w:rPr>
            </w:pPr>
            <w:r>
              <w:rPr>
                <w:rStyle w:val="FirstName"/>
              </w:rPr>
              <w:t xml:space="preserve">Selenium-requests 1.3: </w:t>
            </w:r>
            <w:hyperlink r:id="rId31" w:history="1">
              <w:r w:rsidRPr="007740D6">
                <w:rPr>
                  <w:rStyle w:val="Hyperlink"/>
                </w:rPr>
                <w:t>https://pypi.python.org/pypi/selenium-requests/</w:t>
              </w:r>
            </w:hyperlink>
          </w:p>
          <w:p w14:paraId="195451A6" w14:textId="1AFE4FE1" w:rsidR="00182E8D" w:rsidRDefault="00182E8D" w:rsidP="00DA041E">
            <w:pPr>
              <w:pStyle w:val="Bibentry"/>
              <w:jc w:val="both"/>
              <w:rPr>
                <w:rStyle w:val="FirstName"/>
              </w:rPr>
            </w:pPr>
          </w:p>
        </w:tc>
      </w:tr>
      <w:tr w:rsidR="00182E8D" w:rsidRPr="00A62B50" w14:paraId="3267E6FB" w14:textId="77777777" w:rsidTr="00B71AF1">
        <w:trPr>
          <w:trHeight w:val="640"/>
        </w:trPr>
        <w:tc>
          <w:tcPr>
            <w:tcW w:w="314" w:type="dxa"/>
            <w:tcMar>
              <w:right w:w="40" w:type="dxa"/>
            </w:tcMar>
          </w:tcPr>
          <w:p w14:paraId="2266E24F" w14:textId="77777777" w:rsidR="00182E8D" w:rsidRDefault="00182E8D" w:rsidP="00BE4AB6">
            <w:pPr>
              <w:pStyle w:val="Bibentry"/>
              <w:rPr>
                <w:rFonts w:cs="Times New Roman"/>
                <w14:ligatures w14:val="standard"/>
              </w:rPr>
            </w:pPr>
          </w:p>
        </w:tc>
        <w:tc>
          <w:tcPr>
            <w:tcW w:w="4740" w:type="dxa"/>
            <w:tcMar>
              <w:left w:w="40" w:type="dxa"/>
            </w:tcMar>
          </w:tcPr>
          <w:p w14:paraId="6004C78A" w14:textId="77777777" w:rsidR="00182E8D" w:rsidRDefault="00182E8D" w:rsidP="00DA041E">
            <w:pPr>
              <w:pStyle w:val="Bibentry"/>
              <w:jc w:val="both"/>
              <w:rPr>
                <w:rStyle w:val="FirstName"/>
              </w:rPr>
            </w:pPr>
          </w:p>
        </w:tc>
      </w:tr>
      <w:tr w:rsidR="00182E8D" w:rsidRPr="00A62B50" w14:paraId="4E3822AD" w14:textId="77777777" w:rsidTr="00B71AF1">
        <w:trPr>
          <w:trHeight w:val="640"/>
        </w:trPr>
        <w:tc>
          <w:tcPr>
            <w:tcW w:w="314" w:type="dxa"/>
            <w:tcMar>
              <w:right w:w="40" w:type="dxa"/>
            </w:tcMar>
          </w:tcPr>
          <w:p w14:paraId="3AB5B5D0" w14:textId="5B467D36" w:rsidR="00182E8D" w:rsidRDefault="00182E8D" w:rsidP="00BE4AB6">
            <w:pPr>
              <w:pStyle w:val="Bibentry"/>
              <w:rPr>
                <w:rFonts w:cs="Times New Roman"/>
                <w14:ligatures w14:val="standard"/>
              </w:rPr>
            </w:pPr>
          </w:p>
        </w:tc>
        <w:tc>
          <w:tcPr>
            <w:tcW w:w="4740" w:type="dxa"/>
            <w:tcMar>
              <w:left w:w="40" w:type="dxa"/>
            </w:tcMar>
          </w:tcPr>
          <w:p w14:paraId="680CCD98" w14:textId="77777777" w:rsidR="00182E8D" w:rsidRDefault="00182E8D" w:rsidP="00DA041E">
            <w:pPr>
              <w:pStyle w:val="Bibentry"/>
              <w:jc w:val="both"/>
              <w:rPr>
                <w:rStyle w:val="FirstName"/>
              </w:rPr>
            </w:pPr>
          </w:p>
        </w:tc>
      </w:tr>
      <w:bookmarkEnd w:id="2"/>
    </w:tbl>
    <w:p w14:paraId="26F898F4" w14:textId="7A21B6CF" w:rsidR="0077324E" w:rsidRPr="00A62B50" w:rsidRDefault="0077324E" w:rsidP="00DA041E">
      <w:pPr>
        <w:pStyle w:val="Bibentry"/>
        <w:rPr>
          <w14:ligatures w14:val="standard"/>
        </w:rPr>
      </w:pPr>
    </w:p>
    <w:sectPr w:rsidR="0077324E"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36E08F" w14:textId="77777777" w:rsidR="00D32ACF" w:rsidRDefault="00D32ACF" w:rsidP="00842867">
      <w:r>
        <w:separator/>
      </w:r>
    </w:p>
  </w:endnote>
  <w:endnote w:type="continuationSeparator" w:id="0">
    <w:p w14:paraId="674B0EC8" w14:textId="77777777" w:rsidR="00D32ACF" w:rsidRDefault="00D32ACF" w:rsidP="00842867">
      <w:r>
        <w:continuationSeparator/>
      </w:r>
    </w:p>
  </w:endnote>
  <w:endnote w:type="continuationNotice" w:id="1">
    <w:p w14:paraId="4FC400C2" w14:textId="77777777" w:rsidR="00D32ACF" w:rsidRDefault="00D32A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swiss"/>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swiss"/>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73ECE" w14:textId="77777777"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F874E9">
      <w:rPr>
        <w:rStyle w:val="PageNumber"/>
        <w:rFonts w:ascii="Linux Biolinum" w:hAnsi="Linux Biolinum" w:cs="Linux Biolinum"/>
        <w:noProof/>
      </w:rPr>
      <w:t>4</w:t>
    </w:r>
    <w:r w:rsidRPr="00DA041E">
      <w:rPr>
        <w:rStyle w:val="PageNumber"/>
        <w:rFonts w:ascii="Linux Biolinum" w:hAnsi="Linux Biolinum" w:cs="Linux Biolinum"/>
      </w:rPr>
      <w:fldChar w:fldCharType="end"/>
    </w:r>
  </w:p>
  <w:p w14:paraId="56015CF2"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69788" w14:textId="7777777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F874E9">
      <w:rPr>
        <w:rStyle w:val="PageNumber"/>
        <w:rFonts w:ascii="Linux Biolinum" w:hAnsi="Linux Biolinum" w:cs="Linux Biolinum"/>
        <w:noProof/>
      </w:rPr>
      <w:t>5</w:t>
    </w:r>
    <w:r w:rsidRPr="00DA041E">
      <w:rPr>
        <w:rStyle w:val="PageNumber"/>
        <w:rFonts w:ascii="Linux Biolinum" w:hAnsi="Linux Biolinum" w:cs="Linux Biolinum"/>
      </w:rPr>
      <w:fldChar w:fldCharType="end"/>
    </w:r>
  </w:p>
  <w:p w14:paraId="76302EE5" w14:textId="77777777"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7BECE0" w14:textId="77777777" w:rsidR="00D32ACF" w:rsidRDefault="00D32ACF" w:rsidP="00C24563">
      <w:r>
        <w:separator/>
      </w:r>
    </w:p>
  </w:footnote>
  <w:footnote w:type="continuationSeparator" w:id="0">
    <w:p w14:paraId="2F7002BA" w14:textId="77777777" w:rsidR="00D32ACF" w:rsidRDefault="00D32ACF" w:rsidP="00842867">
      <w:r>
        <w:continuationSeparator/>
      </w:r>
    </w:p>
  </w:footnote>
  <w:footnote w:type="continuationNotice" w:id="1">
    <w:p w14:paraId="7372ED2F" w14:textId="77777777" w:rsidR="00D32ACF" w:rsidRDefault="00D32AC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DA041E" w:rsidRPr="00DA041E" w14:paraId="174604A7" w14:textId="77777777" w:rsidTr="00DA041E">
      <w:tc>
        <w:tcPr>
          <w:tcW w:w="2500" w:type="pct"/>
          <w:vAlign w:val="center"/>
        </w:tcPr>
        <w:p w14:paraId="74C4FC74" w14:textId="7BB3197A" w:rsidR="00DA041E" w:rsidRPr="00DA041E" w:rsidRDefault="00792F66" w:rsidP="00DA041E">
          <w:pPr>
            <w:pStyle w:val="Header"/>
            <w:tabs>
              <w:tab w:val="clear" w:pos="4320"/>
              <w:tab w:val="clear" w:pos="8640"/>
            </w:tabs>
            <w:jc w:val="left"/>
            <w:rPr>
              <w:rFonts w:ascii="Linux Biolinum" w:hAnsi="Linux Biolinum" w:cs="Linux Biolinum"/>
            </w:rPr>
          </w:pPr>
          <w:r>
            <w:rPr>
              <w:rFonts w:ascii="Linux Biolinum" w:hAnsi="Linux Biolinum" w:cs="Linux Biolinum"/>
            </w:rPr>
            <w:t>UMass Amherst, Amherst, MA USA</w:t>
          </w:r>
        </w:p>
      </w:tc>
      <w:tc>
        <w:tcPr>
          <w:tcW w:w="2500" w:type="pct"/>
          <w:vAlign w:val="center"/>
        </w:tcPr>
        <w:p w14:paraId="4415E6DA" w14:textId="169E5955" w:rsidR="00DA041E" w:rsidRPr="00DA041E" w:rsidRDefault="00792F66" w:rsidP="00DA041E">
          <w:pPr>
            <w:pStyle w:val="Header"/>
            <w:tabs>
              <w:tab w:val="clear" w:pos="4320"/>
              <w:tab w:val="clear" w:pos="8640"/>
            </w:tabs>
            <w:jc w:val="right"/>
            <w:rPr>
              <w:rFonts w:ascii="Linux Biolinum" w:hAnsi="Linux Biolinum" w:cs="Linux Biolinum"/>
            </w:rPr>
          </w:pPr>
          <w:r>
            <w:rPr>
              <w:rFonts w:ascii="Linux Biolinum" w:hAnsi="Linux Biolinum" w:cs="Linux Biolinum"/>
            </w:rPr>
            <w:t>Divyesh Harit</w:t>
          </w:r>
        </w:p>
      </w:tc>
    </w:tr>
  </w:tbl>
  <w:p w14:paraId="742D2AC5" w14:textId="77777777" w:rsidR="00DA041E" w:rsidRPr="00DA041E" w:rsidRDefault="00DA041E" w:rsidP="00DA041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101BDE" w:rsidRPr="00DA041E" w14:paraId="5765A2DF" w14:textId="77777777" w:rsidTr="006B4607">
      <w:tc>
        <w:tcPr>
          <w:tcW w:w="2500" w:type="pct"/>
          <w:vAlign w:val="center"/>
        </w:tcPr>
        <w:p w14:paraId="14DB8F10" w14:textId="77777777" w:rsidR="00101BDE" w:rsidRPr="00DA041E" w:rsidRDefault="00101BDE" w:rsidP="006B4607">
          <w:pPr>
            <w:pStyle w:val="Header"/>
            <w:tabs>
              <w:tab w:val="clear" w:pos="4320"/>
              <w:tab w:val="clear" w:pos="8640"/>
            </w:tabs>
            <w:jc w:val="left"/>
            <w:rPr>
              <w:rFonts w:ascii="Linux Biolinum" w:hAnsi="Linux Biolinum" w:cs="Linux Biolinum"/>
            </w:rPr>
          </w:pPr>
          <w:r>
            <w:rPr>
              <w:rFonts w:ascii="Linux Biolinum" w:hAnsi="Linux Biolinum" w:cs="Linux Biolinum"/>
            </w:rPr>
            <w:t>UMass Amherst, Amherst, MA USA</w:t>
          </w:r>
        </w:p>
      </w:tc>
      <w:tc>
        <w:tcPr>
          <w:tcW w:w="2500" w:type="pct"/>
          <w:vAlign w:val="center"/>
        </w:tcPr>
        <w:p w14:paraId="460C0D43" w14:textId="77777777" w:rsidR="00101BDE" w:rsidRPr="00DA041E" w:rsidRDefault="00101BDE" w:rsidP="006B4607">
          <w:pPr>
            <w:pStyle w:val="Header"/>
            <w:tabs>
              <w:tab w:val="clear" w:pos="4320"/>
              <w:tab w:val="clear" w:pos="8640"/>
            </w:tabs>
            <w:jc w:val="right"/>
            <w:rPr>
              <w:rFonts w:ascii="Linux Biolinum" w:hAnsi="Linux Biolinum" w:cs="Linux Biolinum"/>
            </w:rPr>
          </w:pPr>
          <w:r>
            <w:rPr>
              <w:rFonts w:ascii="Linux Biolinum" w:hAnsi="Linux Biolinum" w:cs="Linux Biolinum"/>
            </w:rPr>
            <w:t>Divyesh Harit</w:t>
          </w:r>
        </w:p>
      </w:tc>
    </w:tr>
  </w:tbl>
  <w:p w14:paraId="248B66AC" w14:textId="77777777" w:rsidR="00DA041E" w:rsidRPr="00101BDE" w:rsidRDefault="00DA041E" w:rsidP="00101B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46D53"/>
    <w:multiLevelType w:val="hybridMultilevel"/>
    <w:tmpl w:val="01A80192"/>
    <w:lvl w:ilvl="0" w:tplc="F11A249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3287A"/>
    <w:multiLevelType w:val="hybridMultilevel"/>
    <w:tmpl w:val="9580C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27592D2D"/>
    <w:multiLevelType w:val="multilevel"/>
    <w:tmpl w:val="9DAA249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2E856AD1"/>
    <w:multiLevelType w:val="hybridMultilevel"/>
    <w:tmpl w:val="00BEDE00"/>
    <w:lvl w:ilvl="0" w:tplc="E06C1250">
      <w:start w:val="1"/>
      <w:numFmt w:val="decimal"/>
      <w:lvlText w:val="%1."/>
      <w:lvlJc w:val="left"/>
      <w:pPr>
        <w:ind w:left="72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7B3470"/>
    <w:multiLevelType w:val="hybridMultilevel"/>
    <w:tmpl w:val="9F8E88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8">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5406F5"/>
    <w:multiLevelType w:val="hybridMultilevel"/>
    <w:tmpl w:val="5C2C636E"/>
    <w:lvl w:ilvl="0" w:tplc="2104D71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1">
    <w:nsid w:val="54697C0D"/>
    <w:multiLevelType w:val="hybridMultilevel"/>
    <w:tmpl w:val="886E6E4C"/>
    <w:lvl w:ilvl="0" w:tplc="77F8C9C8">
      <w:start w:val="1"/>
      <w:numFmt w:val="decimal"/>
      <w:lvlText w:val="%1."/>
      <w:lvlJc w:val="left"/>
      <w:pPr>
        <w:ind w:left="1080" w:hanging="360"/>
      </w:pPr>
      <w:rPr>
        <w:rFonts w:eastAsia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3">
    <w:nsid w:val="5FDB0D56"/>
    <w:multiLevelType w:val="hybridMultilevel"/>
    <w:tmpl w:val="B85AD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5">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6">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7">
    <w:nsid w:val="6FB96698"/>
    <w:multiLevelType w:val="hybridMultilevel"/>
    <w:tmpl w:val="F0408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8"/>
  </w:num>
  <w:num w:numId="2">
    <w:abstractNumId w:val="4"/>
  </w:num>
  <w:num w:numId="3">
    <w:abstractNumId w:val="2"/>
  </w:num>
  <w:num w:numId="4">
    <w:abstractNumId w:val="16"/>
  </w:num>
  <w:num w:numId="5">
    <w:abstractNumId w:val="10"/>
  </w:num>
  <w:num w:numId="6">
    <w:abstractNumId w:val="7"/>
  </w:num>
  <w:num w:numId="7">
    <w:abstractNumId w:val="15"/>
  </w:num>
  <w:num w:numId="8">
    <w:abstractNumId w:val="12"/>
  </w:num>
  <w:num w:numId="9">
    <w:abstractNumId w:val="14"/>
  </w:num>
  <w:num w:numId="10">
    <w:abstractNumId w:val="8"/>
  </w:num>
  <w:num w:numId="11">
    <w:abstractNumId w:val="1"/>
  </w:num>
  <w:num w:numId="12">
    <w:abstractNumId w:val="17"/>
  </w:num>
  <w:num w:numId="13">
    <w:abstractNumId w:val="13"/>
  </w:num>
  <w:num w:numId="14">
    <w:abstractNumId w:val="6"/>
  </w:num>
  <w:num w:numId="15">
    <w:abstractNumId w:val="5"/>
  </w:num>
  <w:num w:numId="16">
    <w:abstractNumId w:val="11"/>
  </w:num>
  <w:num w:numId="17">
    <w:abstractNumId w:val="3"/>
  </w:num>
  <w:num w:numId="18">
    <w:abstractNumId w:val="0"/>
  </w:num>
  <w:num w:numId="19">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6511"/>
    <w:rsid w:val="000066AF"/>
    <w:rsid w:val="00006C98"/>
    <w:rsid w:val="000070DA"/>
    <w:rsid w:val="00007C21"/>
    <w:rsid w:val="00007C69"/>
    <w:rsid w:val="00012676"/>
    <w:rsid w:val="00012C05"/>
    <w:rsid w:val="00012D5F"/>
    <w:rsid w:val="00013BE7"/>
    <w:rsid w:val="00014137"/>
    <w:rsid w:val="00014A03"/>
    <w:rsid w:val="00014CEA"/>
    <w:rsid w:val="000164FE"/>
    <w:rsid w:val="000174F2"/>
    <w:rsid w:val="00017FF0"/>
    <w:rsid w:val="0002038E"/>
    <w:rsid w:val="00020429"/>
    <w:rsid w:val="00020650"/>
    <w:rsid w:val="0002240D"/>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1C3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263"/>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307"/>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220"/>
    <w:rsid w:val="000B7DDE"/>
    <w:rsid w:val="000C0EAA"/>
    <w:rsid w:val="000C1FE4"/>
    <w:rsid w:val="000C29A1"/>
    <w:rsid w:val="000C2A6D"/>
    <w:rsid w:val="000C37D8"/>
    <w:rsid w:val="000C5E18"/>
    <w:rsid w:val="000C5EED"/>
    <w:rsid w:val="000C60F0"/>
    <w:rsid w:val="000C7FD5"/>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1E31"/>
    <w:rsid w:val="000F20DC"/>
    <w:rsid w:val="000F21B9"/>
    <w:rsid w:val="000F235E"/>
    <w:rsid w:val="000F2621"/>
    <w:rsid w:val="000F2697"/>
    <w:rsid w:val="000F3559"/>
    <w:rsid w:val="000F4570"/>
    <w:rsid w:val="000F519B"/>
    <w:rsid w:val="000F5526"/>
    <w:rsid w:val="000F5753"/>
    <w:rsid w:val="000F5A61"/>
    <w:rsid w:val="000F7743"/>
    <w:rsid w:val="000F7B49"/>
    <w:rsid w:val="001000AD"/>
    <w:rsid w:val="0010086E"/>
    <w:rsid w:val="0010144B"/>
    <w:rsid w:val="001014A0"/>
    <w:rsid w:val="00101BDE"/>
    <w:rsid w:val="00102927"/>
    <w:rsid w:val="0010313B"/>
    <w:rsid w:val="00103C4A"/>
    <w:rsid w:val="001042AD"/>
    <w:rsid w:val="001048DD"/>
    <w:rsid w:val="001060DB"/>
    <w:rsid w:val="00106601"/>
    <w:rsid w:val="00107033"/>
    <w:rsid w:val="0010708C"/>
    <w:rsid w:val="00107344"/>
    <w:rsid w:val="001073B2"/>
    <w:rsid w:val="00107686"/>
    <w:rsid w:val="00107DC7"/>
    <w:rsid w:val="00110C36"/>
    <w:rsid w:val="001110B6"/>
    <w:rsid w:val="00111DB8"/>
    <w:rsid w:val="00112747"/>
    <w:rsid w:val="001137CF"/>
    <w:rsid w:val="0011416E"/>
    <w:rsid w:val="00114524"/>
    <w:rsid w:val="001160F4"/>
    <w:rsid w:val="00116991"/>
    <w:rsid w:val="00116CA1"/>
    <w:rsid w:val="00116F24"/>
    <w:rsid w:val="00120ADE"/>
    <w:rsid w:val="001215EB"/>
    <w:rsid w:val="00121DD0"/>
    <w:rsid w:val="001220FD"/>
    <w:rsid w:val="00122A11"/>
    <w:rsid w:val="001230CD"/>
    <w:rsid w:val="001233C4"/>
    <w:rsid w:val="00123E65"/>
    <w:rsid w:val="00124293"/>
    <w:rsid w:val="00124F8E"/>
    <w:rsid w:val="00125E38"/>
    <w:rsid w:val="0012651A"/>
    <w:rsid w:val="001270C8"/>
    <w:rsid w:val="00127107"/>
    <w:rsid w:val="0012754D"/>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5F98"/>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09DE"/>
    <w:rsid w:val="00181104"/>
    <w:rsid w:val="00181BDB"/>
    <w:rsid w:val="00181BE3"/>
    <w:rsid w:val="00182E8D"/>
    <w:rsid w:val="00184017"/>
    <w:rsid w:val="00184089"/>
    <w:rsid w:val="00184C5B"/>
    <w:rsid w:val="001861AB"/>
    <w:rsid w:val="001870D4"/>
    <w:rsid w:val="00187AD6"/>
    <w:rsid w:val="0019067E"/>
    <w:rsid w:val="0019144A"/>
    <w:rsid w:val="001929AE"/>
    <w:rsid w:val="00192F56"/>
    <w:rsid w:val="00194126"/>
    <w:rsid w:val="00194D69"/>
    <w:rsid w:val="00194D74"/>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29D"/>
    <w:rsid w:val="001B5F13"/>
    <w:rsid w:val="001B63C7"/>
    <w:rsid w:val="001B6B01"/>
    <w:rsid w:val="001B6C2C"/>
    <w:rsid w:val="001B7543"/>
    <w:rsid w:val="001B7B14"/>
    <w:rsid w:val="001C0DE6"/>
    <w:rsid w:val="001C139B"/>
    <w:rsid w:val="001C1B01"/>
    <w:rsid w:val="001C2203"/>
    <w:rsid w:val="001C4027"/>
    <w:rsid w:val="001C5492"/>
    <w:rsid w:val="001C5652"/>
    <w:rsid w:val="001C6110"/>
    <w:rsid w:val="001C6526"/>
    <w:rsid w:val="001C68AB"/>
    <w:rsid w:val="001C704F"/>
    <w:rsid w:val="001D0298"/>
    <w:rsid w:val="001D07D8"/>
    <w:rsid w:val="001D2D8D"/>
    <w:rsid w:val="001D3868"/>
    <w:rsid w:val="001D40EE"/>
    <w:rsid w:val="001D41AB"/>
    <w:rsid w:val="001D4295"/>
    <w:rsid w:val="001D5F54"/>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EE7"/>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17B2"/>
    <w:rsid w:val="00282196"/>
    <w:rsid w:val="002824FD"/>
    <w:rsid w:val="00282721"/>
    <w:rsid w:val="00283C2A"/>
    <w:rsid w:val="00283D18"/>
    <w:rsid w:val="00283DF6"/>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109"/>
    <w:rsid w:val="002B5809"/>
    <w:rsid w:val="002B63B2"/>
    <w:rsid w:val="002B6E7C"/>
    <w:rsid w:val="002B6F65"/>
    <w:rsid w:val="002B7712"/>
    <w:rsid w:val="002C016C"/>
    <w:rsid w:val="002C0AB0"/>
    <w:rsid w:val="002C132C"/>
    <w:rsid w:val="002C18DA"/>
    <w:rsid w:val="002C1AE2"/>
    <w:rsid w:val="002C25E3"/>
    <w:rsid w:val="002C3115"/>
    <w:rsid w:val="002C36DF"/>
    <w:rsid w:val="002C3BD9"/>
    <w:rsid w:val="002C5607"/>
    <w:rsid w:val="002C68B3"/>
    <w:rsid w:val="002C6D20"/>
    <w:rsid w:val="002C6F41"/>
    <w:rsid w:val="002C700A"/>
    <w:rsid w:val="002C7721"/>
    <w:rsid w:val="002C7DEF"/>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148A4"/>
    <w:rsid w:val="00320A65"/>
    <w:rsid w:val="0032310D"/>
    <w:rsid w:val="003232A0"/>
    <w:rsid w:val="0032419E"/>
    <w:rsid w:val="003254F3"/>
    <w:rsid w:val="0032587E"/>
    <w:rsid w:val="003279F6"/>
    <w:rsid w:val="0033021C"/>
    <w:rsid w:val="00330340"/>
    <w:rsid w:val="00330993"/>
    <w:rsid w:val="0033163D"/>
    <w:rsid w:val="0033271D"/>
    <w:rsid w:val="00332837"/>
    <w:rsid w:val="0033294F"/>
    <w:rsid w:val="003334E0"/>
    <w:rsid w:val="003340F8"/>
    <w:rsid w:val="003355B2"/>
    <w:rsid w:val="0033587E"/>
    <w:rsid w:val="00336BDB"/>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2B6"/>
    <w:rsid w:val="00372B18"/>
    <w:rsid w:val="00374076"/>
    <w:rsid w:val="00374586"/>
    <w:rsid w:val="00374F4D"/>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AA0"/>
    <w:rsid w:val="00395D22"/>
    <w:rsid w:val="003971D2"/>
    <w:rsid w:val="00397536"/>
    <w:rsid w:val="00397950"/>
    <w:rsid w:val="003A1FBB"/>
    <w:rsid w:val="003A44AC"/>
    <w:rsid w:val="003A47ED"/>
    <w:rsid w:val="003A5085"/>
    <w:rsid w:val="003A5E91"/>
    <w:rsid w:val="003A6DB5"/>
    <w:rsid w:val="003A7D21"/>
    <w:rsid w:val="003A7F99"/>
    <w:rsid w:val="003B00F1"/>
    <w:rsid w:val="003B24AE"/>
    <w:rsid w:val="003B2A16"/>
    <w:rsid w:val="003B3A32"/>
    <w:rsid w:val="003B406A"/>
    <w:rsid w:val="003B4B5C"/>
    <w:rsid w:val="003B59D1"/>
    <w:rsid w:val="003B6271"/>
    <w:rsid w:val="003B6C19"/>
    <w:rsid w:val="003B6D8B"/>
    <w:rsid w:val="003B7E23"/>
    <w:rsid w:val="003C3A05"/>
    <w:rsid w:val="003C4895"/>
    <w:rsid w:val="003C498E"/>
    <w:rsid w:val="003C4999"/>
    <w:rsid w:val="003C5241"/>
    <w:rsid w:val="003C5FAB"/>
    <w:rsid w:val="003C6E1C"/>
    <w:rsid w:val="003C6F68"/>
    <w:rsid w:val="003C798F"/>
    <w:rsid w:val="003D06FD"/>
    <w:rsid w:val="003D0756"/>
    <w:rsid w:val="003D09B3"/>
    <w:rsid w:val="003D12C6"/>
    <w:rsid w:val="003D2901"/>
    <w:rsid w:val="003D45C8"/>
    <w:rsid w:val="003D4721"/>
    <w:rsid w:val="003D4FDD"/>
    <w:rsid w:val="003D7514"/>
    <w:rsid w:val="003D75A0"/>
    <w:rsid w:val="003E0CFC"/>
    <w:rsid w:val="003E3876"/>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8DE"/>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0263"/>
    <w:rsid w:val="0043167A"/>
    <w:rsid w:val="004328FF"/>
    <w:rsid w:val="00433FCA"/>
    <w:rsid w:val="004347E8"/>
    <w:rsid w:val="00434C4D"/>
    <w:rsid w:val="0043531A"/>
    <w:rsid w:val="004357FD"/>
    <w:rsid w:val="004359F2"/>
    <w:rsid w:val="00436CA7"/>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124"/>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3C84"/>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22F"/>
    <w:rsid w:val="004D59C6"/>
    <w:rsid w:val="004D6BB0"/>
    <w:rsid w:val="004E15BD"/>
    <w:rsid w:val="004E198D"/>
    <w:rsid w:val="004E19CF"/>
    <w:rsid w:val="004E1F0E"/>
    <w:rsid w:val="004E217A"/>
    <w:rsid w:val="004E3A6A"/>
    <w:rsid w:val="004E4642"/>
    <w:rsid w:val="004E46AB"/>
    <w:rsid w:val="004E48A2"/>
    <w:rsid w:val="004E54E9"/>
    <w:rsid w:val="004E63C7"/>
    <w:rsid w:val="004E67DD"/>
    <w:rsid w:val="004E6ADF"/>
    <w:rsid w:val="004F0EB1"/>
    <w:rsid w:val="004F10B5"/>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5C39"/>
    <w:rsid w:val="00556E78"/>
    <w:rsid w:val="00556F6A"/>
    <w:rsid w:val="005578AC"/>
    <w:rsid w:val="00560AAB"/>
    <w:rsid w:val="00560CE1"/>
    <w:rsid w:val="00561BA0"/>
    <w:rsid w:val="00561E17"/>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55E"/>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0B0B"/>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E7D8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308"/>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366F"/>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5EE"/>
    <w:rsid w:val="0062366A"/>
    <w:rsid w:val="00624D35"/>
    <w:rsid w:val="00624F6A"/>
    <w:rsid w:val="00625841"/>
    <w:rsid w:val="00626271"/>
    <w:rsid w:val="006274CC"/>
    <w:rsid w:val="006279B7"/>
    <w:rsid w:val="00627CC6"/>
    <w:rsid w:val="00630BA2"/>
    <w:rsid w:val="006314F5"/>
    <w:rsid w:val="00631646"/>
    <w:rsid w:val="00632358"/>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C34"/>
    <w:rsid w:val="00661E6D"/>
    <w:rsid w:val="00662397"/>
    <w:rsid w:val="0066312B"/>
    <w:rsid w:val="0066353D"/>
    <w:rsid w:val="00663B5E"/>
    <w:rsid w:val="006647BA"/>
    <w:rsid w:val="00665E75"/>
    <w:rsid w:val="00665F38"/>
    <w:rsid w:val="00666A46"/>
    <w:rsid w:val="00666D29"/>
    <w:rsid w:val="0066717D"/>
    <w:rsid w:val="006675A6"/>
    <w:rsid w:val="006678B8"/>
    <w:rsid w:val="00667FF7"/>
    <w:rsid w:val="0067060D"/>
    <w:rsid w:val="00670742"/>
    <w:rsid w:val="00670993"/>
    <w:rsid w:val="00671036"/>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18D"/>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0678"/>
    <w:rsid w:val="006E3AE2"/>
    <w:rsid w:val="006E3D46"/>
    <w:rsid w:val="006E57F2"/>
    <w:rsid w:val="006E6504"/>
    <w:rsid w:val="006E6C86"/>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1B7"/>
    <w:rsid w:val="00724392"/>
    <w:rsid w:val="00725919"/>
    <w:rsid w:val="00725E1C"/>
    <w:rsid w:val="007276DC"/>
    <w:rsid w:val="0072795C"/>
    <w:rsid w:val="00727BC4"/>
    <w:rsid w:val="00730756"/>
    <w:rsid w:val="00730FFE"/>
    <w:rsid w:val="00732920"/>
    <w:rsid w:val="00732E3B"/>
    <w:rsid w:val="00732EB2"/>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1A0"/>
    <w:rsid w:val="007453A9"/>
    <w:rsid w:val="007512C8"/>
    <w:rsid w:val="00751881"/>
    <w:rsid w:val="007518C3"/>
    <w:rsid w:val="00751999"/>
    <w:rsid w:val="00752831"/>
    <w:rsid w:val="007536A4"/>
    <w:rsid w:val="007538E9"/>
    <w:rsid w:val="00753C77"/>
    <w:rsid w:val="00754B24"/>
    <w:rsid w:val="007565A6"/>
    <w:rsid w:val="00756769"/>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2F66"/>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925"/>
    <w:rsid w:val="007D1AEA"/>
    <w:rsid w:val="007D1C95"/>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4104"/>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B8B"/>
    <w:rsid w:val="00846F58"/>
    <w:rsid w:val="00847133"/>
    <w:rsid w:val="008475B0"/>
    <w:rsid w:val="00847824"/>
    <w:rsid w:val="0085009E"/>
    <w:rsid w:val="00850BD7"/>
    <w:rsid w:val="00850DAB"/>
    <w:rsid w:val="00851E71"/>
    <w:rsid w:val="00853D8E"/>
    <w:rsid w:val="0085489A"/>
    <w:rsid w:val="00854D19"/>
    <w:rsid w:val="008550F7"/>
    <w:rsid w:val="008562B4"/>
    <w:rsid w:val="00857E3E"/>
    <w:rsid w:val="0086076D"/>
    <w:rsid w:val="00860E16"/>
    <w:rsid w:val="008615CE"/>
    <w:rsid w:val="00861BB7"/>
    <w:rsid w:val="0086218D"/>
    <w:rsid w:val="0086246A"/>
    <w:rsid w:val="008624B8"/>
    <w:rsid w:val="00862569"/>
    <w:rsid w:val="008625C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87FF5"/>
    <w:rsid w:val="00892CA5"/>
    <w:rsid w:val="00892FC5"/>
    <w:rsid w:val="00894768"/>
    <w:rsid w:val="008950FD"/>
    <w:rsid w:val="008964BC"/>
    <w:rsid w:val="0089684C"/>
    <w:rsid w:val="00896B67"/>
    <w:rsid w:val="00897BDB"/>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3E9"/>
    <w:rsid w:val="008C5A8B"/>
    <w:rsid w:val="008C6251"/>
    <w:rsid w:val="008C66D0"/>
    <w:rsid w:val="008C6BE7"/>
    <w:rsid w:val="008C74E7"/>
    <w:rsid w:val="008D05A1"/>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E7AC0"/>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17B"/>
    <w:rsid w:val="00934CB0"/>
    <w:rsid w:val="00937D4D"/>
    <w:rsid w:val="009408CC"/>
    <w:rsid w:val="00940BA7"/>
    <w:rsid w:val="009428A6"/>
    <w:rsid w:val="009429B7"/>
    <w:rsid w:val="0094358F"/>
    <w:rsid w:val="00943C4C"/>
    <w:rsid w:val="00943EA8"/>
    <w:rsid w:val="00945020"/>
    <w:rsid w:val="009460B8"/>
    <w:rsid w:val="00946367"/>
    <w:rsid w:val="00946D60"/>
    <w:rsid w:val="00946E12"/>
    <w:rsid w:val="009501B6"/>
    <w:rsid w:val="00951ACB"/>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5F30"/>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0FA2"/>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2FC9"/>
    <w:rsid w:val="009A331D"/>
    <w:rsid w:val="009A5FC0"/>
    <w:rsid w:val="009A6084"/>
    <w:rsid w:val="009A647D"/>
    <w:rsid w:val="009A78FF"/>
    <w:rsid w:val="009A7BD9"/>
    <w:rsid w:val="009A7CE4"/>
    <w:rsid w:val="009B0227"/>
    <w:rsid w:val="009B1338"/>
    <w:rsid w:val="009B144A"/>
    <w:rsid w:val="009B2458"/>
    <w:rsid w:val="009B3275"/>
    <w:rsid w:val="009B3B30"/>
    <w:rsid w:val="009B3E17"/>
    <w:rsid w:val="009B5300"/>
    <w:rsid w:val="009B5C4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539"/>
    <w:rsid w:val="009D57F4"/>
    <w:rsid w:val="009D6B49"/>
    <w:rsid w:val="009D799F"/>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6C41"/>
    <w:rsid w:val="009F70C8"/>
    <w:rsid w:val="00A001E1"/>
    <w:rsid w:val="00A01402"/>
    <w:rsid w:val="00A017BC"/>
    <w:rsid w:val="00A01BDB"/>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1938"/>
    <w:rsid w:val="00A321FD"/>
    <w:rsid w:val="00A35196"/>
    <w:rsid w:val="00A35D8A"/>
    <w:rsid w:val="00A40409"/>
    <w:rsid w:val="00A411C9"/>
    <w:rsid w:val="00A41209"/>
    <w:rsid w:val="00A4138D"/>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1BF0"/>
    <w:rsid w:val="00A8279A"/>
    <w:rsid w:val="00A85120"/>
    <w:rsid w:val="00A851E1"/>
    <w:rsid w:val="00A8628E"/>
    <w:rsid w:val="00A86F07"/>
    <w:rsid w:val="00A91DB7"/>
    <w:rsid w:val="00A92BA7"/>
    <w:rsid w:val="00A93E9E"/>
    <w:rsid w:val="00A946BE"/>
    <w:rsid w:val="00A94FFC"/>
    <w:rsid w:val="00A95711"/>
    <w:rsid w:val="00A95BDF"/>
    <w:rsid w:val="00A95DFA"/>
    <w:rsid w:val="00A95E8C"/>
    <w:rsid w:val="00A964F4"/>
    <w:rsid w:val="00A96888"/>
    <w:rsid w:val="00AA00D9"/>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6D25"/>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243"/>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00D8"/>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AF1"/>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2840"/>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4AC7"/>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A"/>
    <w:rsid w:val="00BD705E"/>
    <w:rsid w:val="00BE091C"/>
    <w:rsid w:val="00BE0E50"/>
    <w:rsid w:val="00BE1063"/>
    <w:rsid w:val="00BE1AA2"/>
    <w:rsid w:val="00BE1DCA"/>
    <w:rsid w:val="00BE47A6"/>
    <w:rsid w:val="00BE4B9E"/>
    <w:rsid w:val="00BE5523"/>
    <w:rsid w:val="00BE561E"/>
    <w:rsid w:val="00BE60F8"/>
    <w:rsid w:val="00BE691B"/>
    <w:rsid w:val="00BE6A6C"/>
    <w:rsid w:val="00BE6F59"/>
    <w:rsid w:val="00BE70F1"/>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C7F"/>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844"/>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45AA5"/>
    <w:rsid w:val="00C500F0"/>
    <w:rsid w:val="00C50E38"/>
    <w:rsid w:val="00C50FF4"/>
    <w:rsid w:val="00C510ED"/>
    <w:rsid w:val="00C52D94"/>
    <w:rsid w:val="00C540A2"/>
    <w:rsid w:val="00C55DA3"/>
    <w:rsid w:val="00C5734B"/>
    <w:rsid w:val="00C57775"/>
    <w:rsid w:val="00C605C3"/>
    <w:rsid w:val="00C609F6"/>
    <w:rsid w:val="00C60E2B"/>
    <w:rsid w:val="00C61BDE"/>
    <w:rsid w:val="00C62947"/>
    <w:rsid w:val="00C64744"/>
    <w:rsid w:val="00C652CD"/>
    <w:rsid w:val="00C65644"/>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1D6A"/>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4350"/>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E512D"/>
    <w:rsid w:val="00CE7534"/>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2481"/>
    <w:rsid w:val="00D32ACF"/>
    <w:rsid w:val="00D343F9"/>
    <w:rsid w:val="00D349B1"/>
    <w:rsid w:val="00D36C1D"/>
    <w:rsid w:val="00D37E84"/>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135"/>
    <w:rsid w:val="00D55B4A"/>
    <w:rsid w:val="00D56D4D"/>
    <w:rsid w:val="00D56E2E"/>
    <w:rsid w:val="00D57DDF"/>
    <w:rsid w:val="00D6174B"/>
    <w:rsid w:val="00D6256E"/>
    <w:rsid w:val="00D62600"/>
    <w:rsid w:val="00D626A4"/>
    <w:rsid w:val="00D62F1D"/>
    <w:rsid w:val="00D636CE"/>
    <w:rsid w:val="00D63B81"/>
    <w:rsid w:val="00D641C3"/>
    <w:rsid w:val="00D65929"/>
    <w:rsid w:val="00D66B28"/>
    <w:rsid w:val="00D66BBC"/>
    <w:rsid w:val="00D66BC2"/>
    <w:rsid w:val="00D67CDC"/>
    <w:rsid w:val="00D70F29"/>
    <w:rsid w:val="00D715CB"/>
    <w:rsid w:val="00D7177C"/>
    <w:rsid w:val="00D72639"/>
    <w:rsid w:val="00D72A6F"/>
    <w:rsid w:val="00D72A95"/>
    <w:rsid w:val="00D72D47"/>
    <w:rsid w:val="00D742E5"/>
    <w:rsid w:val="00D74426"/>
    <w:rsid w:val="00D75515"/>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744"/>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4C08"/>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6E95"/>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49"/>
    <w:rsid w:val="00DF5AD0"/>
    <w:rsid w:val="00DF707E"/>
    <w:rsid w:val="00DF78B8"/>
    <w:rsid w:val="00E0101E"/>
    <w:rsid w:val="00E01F69"/>
    <w:rsid w:val="00E02661"/>
    <w:rsid w:val="00E0293C"/>
    <w:rsid w:val="00E045E9"/>
    <w:rsid w:val="00E04D4A"/>
    <w:rsid w:val="00E06DFB"/>
    <w:rsid w:val="00E071FE"/>
    <w:rsid w:val="00E07FEE"/>
    <w:rsid w:val="00E1064F"/>
    <w:rsid w:val="00E12158"/>
    <w:rsid w:val="00E1538D"/>
    <w:rsid w:val="00E163CC"/>
    <w:rsid w:val="00E16830"/>
    <w:rsid w:val="00E23368"/>
    <w:rsid w:val="00E255BA"/>
    <w:rsid w:val="00E3003B"/>
    <w:rsid w:val="00E3126A"/>
    <w:rsid w:val="00E31847"/>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4A1"/>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972BF"/>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1B4"/>
    <w:rsid w:val="00EE3523"/>
    <w:rsid w:val="00EE3938"/>
    <w:rsid w:val="00EE462B"/>
    <w:rsid w:val="00EE5150"/>
    <w:rsid w:val="00EE5E4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C45"/>
    <w:rsid w:val="00F14D57"/>
    <w:rsid w:val="00F14DF5"/>
    <w:rsid w:val="00F1537E"/>
    <w:rsid w:val="00F15DB8"/>
    <w:rsid w:val="00F16593"/>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35FD6"/>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3A71"/>
    <w:rsid w:val="00F843FB"/>
    <w:rsid w:val="00F85CF0"/>
    <w:rsid w:val="00F85D84"/>
    <w:rsid w:val="00F866C4"/>
    <w:rsid w:val="00F873D6"/>
    <w:rsid w:val="00F874E9"/>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345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145"/>
    <w:rsid w:val="00FE2FC4"/>
    <w:rsid w:val="00FE3DE2"/>
    <w:rsid w:val="00FE4046"/>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9F2E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555C39"/>
    <w:pPr>
      <w:spacing w:before="220" w:after="80"/>
      <w:jc w:val="both"/>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5E7D82"/>
    <w:pPr>
      <w:spacing w:line="264" w:lineRule="auto"/>
      <w:ind w:firstLine="240"/>
      <w:jc w:val="both"/>
    </w:pPr>
    <w:rPr>
      <w:rFonts w:ascii="Linux Libertine" w:eastAsiaTheme="minorHAnsi" w:hAnsi="Linux Libertine" w:cstheme="minorBidi"/>
      <w:sz w:val="18"/>
      <w:szCs w:val="22"/>
      <w:lang w:val="en-GB" w:eastAsia="en-US"/>
      <w14:ligatures w14:val="standard"/>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pPr>
  </w:style>
  <w:style w:type="paragraph" w:customStyle="1" w:styleId="PullQuote">
    <w:name w:val="PullQuote"/>
    <w:basedOn w:val="Para"/>
    <w:qFormat/>
    <w:rsid w:val="00DA041E"/>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
      </w:numPr>
    </w:pPr>
  </w:style>
  <w:style w:type="paragraph" w:customStyle="1" w:styleId="SIGPLANAbstractheading">
    <w:name w:val="SIGPLAN Abstract heading"/>
    <w:basedOn w:val="SIGPLANAcknowledgmentsheading"/>
    <w:next w:val="SIGPLANParagraph1"/>
    <w:rsid w:val="00DA041E"/>
    <w:pPr>
      <w:numPr>
        <w:numId w:val="4"/>
      </w:numPr>
      <w:spacing w:before="0" w:line="240" w:lineRule="exact"/>
    </w:pPr>
  </w:style>
  <w:style w:type="paragraph" w:customStyle="1" w:styleId="SIGPLANAppendixheading">
    <w:name w:val="SIGPLAN Appendix heading"/>
    <w:basedOn w:val="SIGPLANSectionheading"/>
    <w:next w:val="SIGPLANParagraph1"/>
    <w:rsid w:val="00DA041E"/>
    <w:pPr>
      <w:numPr>
        <w:numId w:val="5"/>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6"/>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7"/>
      </w:numPr>
    </w:pPr>
  </w:style>
  <w:style w:type="numbering" w:customStyle="1" w:styleId="SIGPLANListnumber">
    <w:name w:val="SIGPLAN List number"/>
    <w:basedOn w:val="NoList"/>
    <w:rsid w:val="00DA041E"/>
    <w:pPr>
      <w:numPr>
        <w:numId w:val="8"/>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9"/>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paragraph" w:customStyle="1" w:styleId="p1">
    <w:name w:val="p1"/>
    <w:basedOn w:val="Normal"/>
    <w:rsid w:val="003B7E23"/>
    <w:pPr>
      <w:spacing w:line="240" w:lineRule="auto"/>
    </w:pPr>
    <w:rPr>
      <w:rFonts w:ascii="Helvetica Neue" w:eastAsia="PMingLiU" w:hAnsi="Helvetica Neue" w:cs="Times New Roman"/>
      <w:color w:val="454545"/>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40562055">
      <w:bodyDiv w:val="1"/>
      <w:marLeft w:val="0"/>
      <w:marRight w:val="0"/>
      <w:marTop w:val="0"/>
      <w:marBottom w:val="0"/>
      <w:divBdr>
        <w:top w:val="none" w:sz="0" w:space="0" w:color="auto"/>
        <w:left w:val="none" w:sz="0" w:space="0" w:color="auto"/>
        <w:bottom w:val="none" w:sz="0" w:space="0" w:color="auto"/>
        <w:right w:val="none" w:sz="0" w:space="0" w:color="auto"/>
      </w:divBdr>
    </w:div>
    <w:div w:id="74673215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213887503">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9205610">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28929397">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626638">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76830291">
      <w:bodyDiv w:val="1"/>
      <w:marLeft w:val="0"/>
      <w:marRight w:val="0"/>
      <w:marTop w:val="0"/>
      <w:marBottom w:val="0"/>
      <w:divBdr>
        <w:top w:val="none" w:sz="0" w:space="0" w:color="auto"/>
        <w:left w:val="none" w:sz="0" w:space="0" w:color="auto"/>
        <w:bottom w:val="none" w:sz="0" w:space="0" w:color="auto"/>
        <w:right w:val="none" w:sz="0" w:space="0" w:color="auto"/>
      </w:divBdr>
      <w:divsChild>
        <w:div w:id="440414282">
          <w:marLeft w:val="0"/>
          <w:marRight w:val="0"/>
          <w:marTop w:val="0"/>
          <w:marBottom w:val="0"/>
          <w:divBdr>
            <w:top w:val="none" w:sz="0" w:space="0" w:color="auto"/>
            <w:left w:val="none" w:sz="0" w:space="0" w:color="auto"/>
            <w:bottom w:val="none" w:sz="0" w:space="0" w:color="auto"/>
            <w:right w:val="none" w:sz="0" w:space="0" w:color="auto"/>
          </w:divBdr>
          <w:divsChild>
            <w:div w:id="2013602028">
              <w:marLeft w:val="0"/>
              <w:marRight w:val="0"/>
              <w:marTop w:val="0"/>
              <w:marBottom w:val="0"/>
              <w:divBdr>
                <w:top w:val="none" w:sz="0" w:space="0" w:color="auto"/>
                <w:left w:val="none" w:sz="0" w:space="0" w:color="auto"/>
                <w:bottom w:val="none" w:sz="0" w:space="0" w:color="auto"/>
                <w:right w:val="none" w:sz="0" w:space="0" w:color="auto"/>
              </w:divBdr>
              <w:divsChild>
                <w:div w:id="916598250">
                  <w:marLeft w:val="0"/>
                  <w:marRight w:val="0"/>
                  <w:marTop w:val="0"/>
                  <w:marBottom w:val="0"/>
                  <w:divBdr>
                    <w:top w:val="none" w:sz="0" w:space="0" w:color="auto"/>
                    <w:left w:val="none" w:sz="0" w:space="0" w:color="auto"/>
                    <w:bottom w:val="none" w:sz="0" w:space="0" w:color="auto"/>
                    <w:right w:val="none" w:sz="0" w:space="0" w:color="auto"/>
                  </w:divBdr>
                  <w:divsChild>
                    <w:div w:id="228619350">
                      <w:marLeft w:val="0"/>
                      <w:marRight w:val="0"/>
                      <w:marTop w:val="0"/>
                      <w:marBottom w:val="0"/>
                      <w:divBdr>
                        <w:top w:val="none" w:sz="0" w:space="0" w:color="auto"/>
                        <w:left w:val="none" w:sz="0" w:space="0" w:color="auto"/>
                        <w:bottom w:val="none" w:sz="0" w:space="0" w:color="auto"/>
                        <w:right w:val="none" w:sz="0" w:space="0" w:color="auto"/>
                      </w:divBdr>
                      <w:divsChild>
                        <w:div w:id="80026082">
                          <w:marLeft w:val="0"/>
                          <w:marRight w:val="0"/>
                          <w:marTop w:val="0"/>
                          <w:marBottom w:val="0"/>
                          <w:divBdr>
                            <w:top w:val="none" w:sz="0" w:space="0" w:color="auto"/>
                            <w:left w:val="none" w:sz="0" w:space="0" w:color="auto"/>
                            <w:bottom w:val="none" w:sz="0" w:space="0" w:color="auto"/>
                            <w:right w:val="none" w:sz="0" w:space="0" w:color="auto"/>
                          </w:divBdr>
                          <w:divsChild>
                            <w:div w:id="1067726745">
                              <w:marLeft w:val="0"/>
                              <w:marRight w:val="0"/>
                              <w:marTop w:val="0"/>
                              <w:marBottom w:val="0"/>
                              <w:divBdr>
                                <w:top w:val="none" w:sz="0" w:space="0" w:color="auto"/>
                                <w:left w:val="none" w:sz="0" w:space="0" w:color="auto"/>
                                <w:bottom w:val="none" w:sz="0" w:space="0" w:color="auto"/>
                                <w:right w:val="none" w:sz="0" w:space="0" w:color="auto"/>
                              </w:divBdr>
                              <w:divsChild>
                                <w:div w:id="27140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883102">
          <w:marLeft w:val="0"/>
          <w:marRight w:val="0"/>
          <w:marTop w:val="0"/>
          <w:marBottom w:val="0"/>
          <w:divBdr>
            <w:top w:val="none" w:sz="0" w:space="0" w:color="auto"/>
            <w:left w:val="none" w:sz="0" w:space="0" w:color="auto"/>
            <w:bottom w:val="none" w:sz="0" w:space="0" w:color="auto"/>
            <w:right w:val="none" w:sz="0" w:space="0" w:color="auto"/>
          </w:divBdr>
          <w:divsChild>
            <w:div w:id="1675760673">
              <w:marLeft w:val="0"/>
              <w:marRight w:val="0"/>
              <w:marTop w:val="0"/>
              <w:marBottom w:val="0"/>
              <w:divBdr>
                <w:top w:val="none" w:sz="0" w:space="0" w:color="auto"/>
                <w:left w:val="none" w:sz="0" w:space="0" w:color="auto"/>
                <w:bottom w:val="none" w:sz="0" w:space="0" w:color="auto"/>
                <w:right w:val="none" w:sz="0" w:space="0" w:color="auto"/>
              </w:divBdr>
              <w:divsChild>
                <w:div w:id="2011448164">
                  <w:marLeft w:val="0"/>
                  <w:marRight w:val="0"/>
                  <w:marTop w:val="0"/>
                  <w:marBottom w:val="0"/>
                  <w:divBdr>
                    <w:top w:val="none" w:sz="0" w:space="0" w:color="auto"/>
                    <w:left w:val="none" w:sz="0" w:space="0" w:color="auto"/>
                    <w:bottom w:val="none" w:sz="0" w:space="0" w:color="auto"/>
                    <w:right w:val="none" w:sz="0" w:space="0" w:color="auto"/>
                  </w:divBdr>
                  <w:divsChild>
                    <w:div w:id="1132600672">
                      <w:marLeft w:val="0"/>
                      <w:marRight w:val="0"/>
                      <w:marTop w:val="0"/>
                      <w:marBottom w:val="0"/>
                      <w:divBdr>
                        <w:top w:val="none" w:sz="0" w:space="0" w:color="auto"/>
                        <w:left w:val="none" w:sz="0" w:space="0" w:color="auto"/>
                        <w:bottom w:val="none" w:sz="0" w:space="0" w:color="auto"/>
                        <w:right w:val="none" w:sz="0" w:space="0" w:color="auto"/>
                      </w:divBdr>
                      <w:divsChild>
                        <w:div w:id="994533735">
                          <w:marLeft w:val="0"/>
                          <w:marRight w:val="0"/>
                          <w:marTop w:val="0"/>
                          <w:marBottom w:val="0"/>
                          <w:divBdr>
                            <w:top w:val="none" w:sz="0" w:space="0" w:color="auto"/>
                            <w:left w:val="none" w:sz="0" w:space="0" w:color="auto"/>
                            <w:bottom w:val="none" w:sz="0" w:space="0" w:color="auto"/>
                            <w:right w:val="none" w:sz="0" w:space="0" w:color="auto"/>
                          </w:divBdr>
                          <w:divsChild>
                            <w:div w:id="1966420086">
                              <w:marLeft w:val="0"/>
                              <w:marRight w:val="0"/>
                              <w:marTop w:val="0"/>
                              <w:marBottom w:val="0"/>
                              <w:divBdr>
                                <w:top w:val="none" w:sz="0" w:space="0" w:color="auto"/>
                                <w:left w:val="none" w:sz="0" w:space="0" w:color="auto"/>
                                <w:bottom w:val="none" w:sz="0" w:space="0" w:color="auto"/>
                                <w:right w:val="none" w:sz="0" w:space="0" w:color="auto"/>
                              </w:divBdr>
                              <w:divsChild>
                                <w:div w:id="29599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hyperlink" Target="https://en.wikipedia.org/wiki/Web_crawler" TargetMode="External"/><Relationship Id="rId23" Type="http://schemas.openxmlformats.org/officeDocument/2006/relationships/hyperlink" Target="https://www.cybertip.ca/app/en/projects-arachnid" TargetMode="External"/><Relationship Id="rId24" Type="http://schemas.openxmlformats.org/officeDocument/2006/relationships/hyperlink" Target="http://research.ijcaonline.org/volume44/number18/pxc3878724.pdf" TargetMode="External"/><Relationship Id="rId25" Type="http://schemas.openxmlformats.org/officeDocument/2006/relationships/hyperlink" Target="https://arxiv.org/pdf/1212.5633.pdf" TargetMode="External"/><Relationship Id="rId26" Type="http://schemas.openxmlformats.org/officeDocument/2006/relationships/hyperlink" Target="http://engineering.nyu.edu/~suel/papers/crawl.pdf" TargetMode="External"/><Relationship Id="rId27" Type="http://schemas.openxmlformats.org/officeDocument/2006/relationships/hyperlink" Target="https://www3.nd.edu/~veoc/resources/Papers/Selenium.pdf" TargetMode="External"/><Relationship Id="rId28" Type="http://schemas.openxmlformats.org/officeDocument/2006/relationships/hyperlink" Target="https://goo.gl/HXXwM9" TargetMode="External"/><Relationship Id="rId29" Type="http://schemas.openxmlformats.org/officeDocument/2006/relationships/hyperlink" Target="https://www.frameloss.org/2011/07/23/selenium-for-web-app-pentestin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hyperlink" Target="https://aws.amazon.com/alexa-top-sites/" TargetMode="External"/><Relationship Id="rId31" Type="http://schemas.openxmlformats.org/officeDocument/2006/relationships/hyperlink" Target="https://pypi.python.org/pypi/selenium-requests/" TargetMode="External"/><Relationship Id="rId32" Type="http://schemas.openxmlformats.org/officeDocument/2006/relationships/fontTable" Target="fontTable.xm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hyperlink" Target="https://sites.google.com/view/web-crawler-cs653" TargetMode="External"/><Relationship Id="rId15" Type="http://schemas.openxmlformats.org/officeDocument/2006/relationships/hyperlink" Target="http://gimmeproxy.com/api/getProxy?country=CN" TargetMode="External"/><Relationship Id="rId16" Type="http://schemas.openxmlformats.org/officeDocument/2006/relationships/hyperlink" Target="http://gimmeproxy.com/api/getProxy?country=RU"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49780A80-DE2C-C84A-B4B4-79922B64F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C:\ACM\Templates\ACM.dotm</Template>
  <TotalTime>1095</TotalTime>
  <Pages>6</Pages>
  <Words>3180</Words>
  <Characters>18132</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21270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Divyesh Harit</cp:lastModifiedBy>
  <cp:revision>1364</cp:revision>
  <cp:lastPrinted>2017-04-24T07:13:00Z</cp:lastPrinted>
  <dcterms:created xsi:type="dcterms:W3CDTF">2014-06-21T14:11:00Z</dcterms:created>
  <dcterms:modified xsi:type="dcterms:W3CDTF">2017-12-16T13:31:00Z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